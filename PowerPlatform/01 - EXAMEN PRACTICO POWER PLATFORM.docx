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C432" w14:textId="7BCE343A" w:rsidR="00723081" w:rsidRPr="00C2108C" w:rsidRDefault="009A107C" w:rsidP="00C2108C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PRACTICA P</w:t>
      </w:r>
      <w:r w:rsidR="00C2108C" w:rsidRPr="00C2108C">
        <w:rPr>
          <w:b/>
          <w:bCs/>
          <w:noProof/>
          <w:u w:val="single"/>
        </w:rPr>
        <w:t>OWER APPS</w:t>
      </w:r>
    </w:p>
    <w:p w14:paraId="2BD01285" w14:textId="686341AB" w:rsidR="00C2108C" w:rsidRDefault="00C2108C" w:rsidP="00C2108C"/>
    <w:p w14:paraId="5862DA84" w14:textId="14775869" w:rsidR="00FF1334" w:rsidRDefault="00FF1334" w:rsidP="006036CC">
      <w:r>
        <w:t xml:space="preserve">Para ello, utilizaremos un origen SQL Server y dos tablas, una que se llama </w:t>
      </w:r>
      <w:r w:rsidR="005B68F2">
        <w:t>Series y otra que se llama Personajes.</w:t>
      </w:r>
    </w:p>
    <w:p w14:paraId="41876EED" w14:textId="03B753D4" w:rsidR="001123B5" w:rsidRDefault="001123B5" w:rsidP="006036CC"/>
    <w:p w14:paraId="4C840E90" w14:textId="488F48A1" w:rsidR="004536F2" w:rsidRDefault="005B68F2" w:rsidP="006036CC">
      <w:pPr>
        <w:rPr>
          <w:b/>
          <w:bCs/>
        </w:rPr>
      </w:pPr>
      <w:r>
        <w:t>Creamos una nueva aplicación</w:t>
      </w:r>
      <w:r w:rsidR="001123B5">
        <w:t xml:space="preserve"> de tipo</w:t>
      </w:r>
      <w:r>
        <w:t xml:space="preserve"> llamada </w:t>
      </w:r>
      <w:r w:rsidR="008161B9" w:rsidRPr="008161B9">
        <w:rPr>
          <w:b/>
          <w:bCs/>
        </w:rPr>
        <w:t>App Canvas Series</w:t>
      </w:r>
    </w:p>
    <w:p w14:paraId="371155E2" w14:textId="77777777" w:rsidR="004536F2" w:rsidRDefault="004536F2" w:rsidP="006036CC"/>
    <w:p w14:paraId="4DFFA349" w14:textId="73EBF824" w:rsidR="004536F2" w:rsidRDefault="004536F2" w:rsidP="006036CC">
      <w:r>
        <w:t>Utilizamos nuestra base de datos Azure con el Script proporcionado.</w:t>
      </w:r>
    </w:p>
    <w:p w14:paraId="3E9B6B86" w14:textId="6B78DA8E" w:rsidR="00130246" w:rsidRDefault="00130246" w:rsidP="006036CC"/>
    <w:p w14:paraId="1665627D" w14:textId="5E804869" w:rsidR="00130246" w:rsidRDefault="00130246" w:rsidP="006036CC">
      <w:r>
        <w:t>Tendremos una vista inicial con todas las series.  Podremos ver el Detalle de una serie.</w:t>
      </w:r>
    </w:p>
    <w:p w14:paraId="7A66D535" w14:textId="530C90A7" w:rsidR="00130246" w:rsidRDefault="00130246" w:rsidP="006036CC">
      <w:r>
        <w:t>También podremos ver los personajes de una serie.</w:t>
      </w:r>
    </w:p>
    <w:p w14:paraId="24163681" w14:textId="0335B28E" w:rsidR="00130246" w:rsidRDefault="00130246" w:rsidP="006036CC">
      <w:bookmarkStart w:id="0" w:name="_GoBack"/>
      <w:bookmarkEnd w:id="0"/>
    </w:p>
    <w:p w14:paraId="3E0FB433" w14:textId="77BC8897" w:rsidR="00130246" w:rsidRDefault="00130246" w:rsidP="006036CC">
      <w:r>
        <w:t>Tendremos la posibilidad de crear nuevos Personajes</w:t>
      </w:r>
      <w:r w:rsidR="006F7837">
        <w:t>, modificarlos</w:t>
      </w:r>
      <w:r>
        <w:t xml:space="preserve"> o eliminarlos mediante formularios.</w:t>
      </w:r>
    </w:p>
    <w:p w14:paraId="16D11247" w14:textId="6DB6E65D" w:rsidR="008E677A" w:rsidRDefault="008E677A" w:rsidP="006036CC"/>
    <w:p w14:paraId="1CB05CF2" w14:textId="746D4B04" w:rsidR="008E677A" w:rsidRDefault="008E677A" w:rsidP="006036CC">
      <w:r>
        <w:t xml:space="preserve">La conexión a nuestro SQL Server: </w:t>
      </w:r>
    </w:p>
    <w:p w14:paraId="1FE3E120" w14:textId="04404818" w:rsidR="008E677A" w:rsidRDefault="008E677A" w:rsidP="006036CC"/>
    <w:p w14:paraId="311A6E6D" w14:textId="7BB300FC" w:rsidR="008E677A" w:rsidRDefault="008E677A" w:rsidP="006036CC">
      <w:r>
        <w:t xml:space="preserve">Servidor: </w:t>
      </w:r>
      <w:r w:rsidRPr="008E677A">
        <w:rPr>
          <w:b/>
        </w:rPr>
        <w:t>sqlpaco3213.database.windows.net</w:t>
      </w:r>
    </w:p>
    <w:p w14:paraId="1D39C8B2" w14:textId="06909814" w:rsidR="008E677A" w:rsidRDefault="008E677A" w:rsidP="006036CC">
      <w:r>
        <w:t xml:space="preserve">Usuario: </w:t>
      </w:r>
      <w:r w:rsidRPr="008E677A">
        <w:rPr>
          <w:b/>
        </w:rPr>
        <w:t>adminsql</w:t>
      </w:r>
    </w:p>
    <w:p w14:paraId="7426E186" w14:textId="06965F35" w:rsidR="008E677A" w:rsidRDefault="008E677A" w:rsidP="006036CC">
      <w:r>
        <w:t xml:space="preserve">Password: </w:t>
      </w:r>
      <w:r w:rsidRPr="008E677A">
        <w:rPr>
          <w:b/>
        </w:rPr>
        <w:t>Admin123</w:t>
      </w:r>
    </w:p>
    <w:p w14:paraId="6405D750" w14:textId="4F21FD97" w:rsidR="00130246" w:rsidRDefault="00130246" w:rsidP="006036CC"/>
    <w:p w14:paraId="09954E42" w14:textId="77777777" w:rsidR="004536F2" w:rsidRPr="004536F2" w:rsidRDefault="004536F2" w:rsidP="006036CC">
      <w:pPr>
        <w:rPr>
          <w:b/>
          <w:bCs/>
        </w:rPr>
      </w:pPr>
    </w:p>
    <w:p w14:paraId="14D501EC" w14:textId="209492B7" w:rsidR="005B68F2" w:rsidRDefault="005B68F2" w:rsidP="006036CC"/>
    <w:p w14:paraId="599B9289" w14:textId="38548D30" w:rsidR="0033060C" w:rsidRDefault="006C5C74" w:rsidP="00130246">
      <w:r>
        <w:rPr>
          <w:noProof/>
        </w:rPr>
        <w:drawing>
          <wp:inline distT="0" distB="0" distL="0" distR="0" wp14:anchorId="703EB530" wp14:editId="4171A21B">
            <wp:extent cx="1590938" cy="2788713"/>
            <wp:effectExtent l="0" t="0" r="9525" b="0"/>
            <wp:docPr id="189" name="Imagen 18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n 189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9085" cy="28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C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527272" wp14:editId="16F22835">
            <wp:extent cx="1742006" cy="3053517"/>
            <wp:effectExtent l="0" t="0" r="0" b="0"/>
            <wp:docPr id="190" name="Imagen 19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n 19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093" cy="30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C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AC1742" wp14:editId="2DC0D6D3">
            <wp:extent cx="1671192" cy="2929390"/>
            <wp:effectExtent l="0" t="0" r="5715" b="4445"/>
            <wp:docPr id="191" name="Imagen 19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n 19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8017" cy="29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F03D" w14:textId="77777777" w:rsidR="0033060C" w:rsidRPr="0033060C" w:rsidRDefault="0033060C" w:rsidP="006036CC"/>
    <w:sectPr w:rsidR="0033060C" w:rsidRPr="0033060C" w:rsidSect="00C34E8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125B2" w14:textId="77777777" w:rsidR="00CB2D6A" w:rsidRDefault="00CB2D6A">
      <w:r>
        <w:separator/>
      </w:r>
    </w:p>
  </w:endnote>
  <w:endnote w:type="continuationSeparator" w:id="0">
    <w:p w14:paraId="25109B04" w14:textId="77777777" w:rsidR="00CB2D6A" w:rsidRDefault="00CB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5A8AF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2C1E9" w14:textId="77777777" w:rsidR="00CB2D6A" w:rsidRDefault="00CB2D6A">
      <w:r>
        <w:separator/>
      </w:r>
    </w:p>
  </w:footnote>
  <w:footnote w:type="continuationSeparator" w:id="0">
    <w:p w14:paraId="3CA49DDC" w14:textId="77777777" w:rsidR="00CB2D6A" w:rsidRDefault="00CB2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A3D4D" w14:textId="3E9DFF90" w:rsidR="00DF7D90" w:rsidRPr="005B7B67" w:rsidRDefault="00E964FA" w:rsidP="00E964FA">
    <w:pPr>
      <w:pStyle w:val="Encabezado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6D998F6" wp14:editId="5F9E1FD1">
          <wp:extent cx="856259" cy="350288"/>
          <wp:effectExtent l="0" t="0" r="1270" b="0"/>
          <wp:docPr id="3" name="Imagen 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712" cy="361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POWER APPS APP MAKER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415"/>
    <w:multiLevelType w:val="hybridMultilevel"/>
    <w:tmpl w:val="522851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6DE5"/>
    <w:multiLevelType w:val="hybridMultilevel"/>
    <w:tmpl w:val="E0E2D8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E2B3F"/>
    <w:multiLevelType w:val="hybridMultilevel"/>
    <w:tmpl w:val="2214BE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D3D30"/>
    <w:multiLevelType w:val="hybridMultilevel"/>
    <w:tmpl w:val="F48E8F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4B13"/>
    <w:multiLevelType w:val="hybridMultilevel"/>
    <w:tmpl w:val="101ED2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D6337"/>
    <w:multiLevelType w:val="hybridMultilevel"/>
    <w:tmpl w:val="B38C71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C49B9"/>
    <w:multiLevelType w:val="hybridMultilevel"/>
    <w:tmpl w:val="3CE8F2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04D26"/>
    <w:multiLevelType w:val="hybridMultilevel"/>
    <w:tmpl w:val="51E078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B1D40"/>
    <w:multiLevelType w:val="hybridMultilevel"/>
    <w:tmpl w:val="DA28B1F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91CBE"/>
    <w:multiLevelType w:val="hybridMultilevel"/>
    <w:tmpl w:val="3DF8BA5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84FFF"/>
    <w:multiLevelType w:val="hybridMultilevel"/>
    <w:tmpl w:val="070465B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92EB6"/>
    <w:multiLevelType w:val="hybridMultilevel"/>
    <w:tmpl w:val="D0306D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020B5"/>
    <w:rsid w:val="000141B5"/>
    <w:rsid w:val="000312D6"/>
    <w:rsid w:val="000320FC"/>
    <w:rsid w:val="00036695"/>
    <w:rsid w:val="00040C3F"/>
    <w:rsid w:val="000424C7"/>
    <w:rsid w:val="000454AB"/>
    <w:rsid w:val="00045728"/>
    <w:rsid w:val="00050A9D"/>
    <w:rsid w:val="00051161"/>
    <w:rsid w:val="00051612"/>
    <w:rsid w:val="00052885"/>
    <w:rsid w:val="00052DB5"/>
    <w:rsid w:val="0005560E"/>
    <w:rsid w:val="00061FCD"/>
    <w:rsid w:val="000723A1"/>
    <w:rsid w:val="00073998"/>
    <w:rsid w:val="00080BE0"/>
    <w:rsid w:val="00082372"/>
    <w:rsid w:val="0008604E"/>
    <w:rsid w:val="000939D0"/>
    <w:rsid w:val="00093F44"/>
    <w:rsid w:val="0009612A"/>
    <w:rsid w:val="00097271"/>
    <w:rsid w:val="000974EC"/>
    <w:rsid w:val="000A0FB9"/>
    <w:rsid w:val="000A5525"/>
    <w:rsid w:val="000B0976"/>
    <w:rsid w:val="000B0AA3"/>
    <w:rsid w:val="000B52DC"/>
    <w:rsid w:val="000B54AB"/>
    <w:rsid w:val="000B6973"/>
    <w:rsid w:val="000C2566"/>
    <w:rsid w:val="000C62FF"/>
    <w:rsid w:val="000D1024"/>
    <w:rsid w:val="000D23DB"/>
    <w:rsid w:val="000D5BE2"/>
    <w:rsid w:val="000E1CE4"/>
    <w:rsid w:val="000E76AD"/>
    <w:rsid w:val="00110F5B"/>
    <w:rsid w:val="0011229C"/>
    <w:rsid w:val="001123B5"/>
    <w:rsid w:val="001151C3"/>
    <w:rsid w:val="00115FFC"/>
    <w:rsid w:val="001171F0"/>
    <w:rsid w:val="00122DCC"/>
    <w:rsid w:val="00123CAD"/>
    <w:rsid w:val="00130070"/>
    <w:rsid w:val="00130246"/>
    <w:rsid w:val="0013291A"/>
    <w:rsid w:val="001350EA"/>
    <w:rsid w:val="00141036"/>
    <w:rsid w:val="00144C1E"/>
    <w:rsid w:val="00147102"/>
    <w:rsid w:val="00147DD9"/>
    <w:rsid w:val="001520AD"/>
    <w:rsid w:val="00154A08"/>
    <w:rsid w:val="0015590E"/>
    <w:rsid w:val="00156231"/>
    <w:rsid w:val="0016082E"/>
    <w:rsid w:val="001609D1"/>
    <w:rsid w:val="00161A4A"/>
    <w:rsid w:val="00163730"/>
    <w:rsid w:val="00166787"/>
    <w:rsid w:val="001673EC"/>
    <w:rsid w:val="00171FCE"/>
    <w:rsid w:val="0017291F"/>
    <w:rsid w:val="00173C0C"/>
    <w:rsid w:val="00173E47"/>
    <w:rsid w:val="001741F7"/>
    <w:rsid w:val="00174323"/>
    <w:rsid w:val="001747E1"/>
    <w:rsid w:val="0017552C"/>
    <w:rsid w:val="00175649"/>
    <w:rsid w:val="00181371"/>
    <w:rsid w:val="00185F78"/>
    <w:rsid w:val="00187D83"/>
    <w:rsid w:val="00195617"/>
    <w:rsid w:val="00197290"/>
    <w:rsid w:val="001A04B5"/>
    <w:rsid w:val="001A4730"/>
    <w:rsid w:val="001A484E"/>
    <w:rsid w:val="001B27B9"/>
    <w:rsid w:val="001B49A8"/>
    <w:rsid w:val="001B7230"/>
    <w:rsid w:val="001C49F5"/>
    <w:rsid w:val="001C5981"/>
    <w:rsid w:val="001C5ECC"/>
    <w:rsid w:val="001C796E"/>
    <w:rsid w:val="001D1027"/>
    <w:rsid w:val="001D5FDA"/>
    <w:rsid w:val="001E490C"/>
    <w:rsid w:val="001E4E1C"/>
    <w:rsid w:val="001E5EB9"/>
    <w:rsid w:val="001E7762"/>
    <w:rsid w:val="001F211C"/>
    <w:rsid w:val="001F37E5"/>
    <w:rsid w:val="001F6C20"/>
    <w:rsid w:val="0020039E"/>
    <w:rsid w:val="00203714"/>
    <w:rsid w:val="00205838"/>
    <w:rsid w:val="00211886"/>
    <w:rsid w:val="00217105"/>
    <w:rsid w:val="00220489"/>
    <w:rsid w:val="00222046"/>
    <w:rsid w:val="00222381"/>
    <w:rsid w:val="00227A18"/>
    <w:rsid w:val="002340D6"/>
    <w:rsid w:val="00235CF5"/>
    <w:rsid w:val="0023613B"/>
    <w:rsid w:val="002441D8"/>
    <w:rsid w:val="00244B53"/>
    <w:rsid w:val="002514F4"/>
    <w:rsid w:val="0025182D"/>
    <w:rsid w:val="00255C65"/>
    <w:rsid w:val="002572C6"/>
    <w:rsid w:val="00257A3F"/>
    <w:rsid w:val="0026092D"/>
    <w:rsid w:val="00263511"/>
    <w:rsid w:val="00263F78"/>
    <w:rsid w:val="0026604E"/>
    <w:rsid w:val="002668F0"/>
    <w:rsid w:val="002701E6"/>
    <w:rsid w:val="00273F5F"/>
    <w:rsid w:val="00274A55"/>
    <w:rsid w:val="00283280"/>
    <w:rsid w:val="002848F6"/>
    <w:rsid w:val="002A1328"/>
    <w:rsid w:val="002A43B8"/>
    <w:rsid w:val="002B1A96"/>
    <w:rsid w:val="002B1E2F"/>
    <w:rsid w:val="002C0F59"/>
    <w:rsid w:val="002C242C"/>
    <w:rsid w:val="002C2511"/>
    <w:rsid w:val="002C3D35"/>
    <w:rsid w:val="002C6CF7"/>
    <w:rsid w:val="002D0892"/>
    <w:rsid w:val="002D130E"/>
    <w:rsid w:val="002D3D43"/>
    <w:rsid w:val="002D4B8A"/>
    <w:rsid w:val="002D5110"/>
    <w:rsid w:val="002D695B"/>
    <w:rsid w:val="002E3F14"/>
    <w:rsid w:val="002F1E8F"/>
    <w:rsid w:val="002F22A2"/>
    <w:rsid w:val="002F424F"/>
    <w:rsid w:val="003005BC"/>
    <w:rsid w:val="00300F67"/>
    <w:rsid w:val="00315617"/>
    <w:rsid w:val="00326395"/>
    <w:rsid w:val="0033060C"/>
    <w:rsid w:val="00330778"/>
    <w:rsid w:val="0033160A"/>
    <w:rsid w:val="003327EC"/>
    <w:rsid w:val="00337F5D"/>
    <w:rsid w:val="00342037"/>
    <w:rsid w:val="00346FC9"/>
    <w:rsid w:val="00352709"/>
    <w:rsid w:val="00353124"/>
    <w:rsid w:val="00353761"/>
    <w:rsid w:val="00355F8C"/>
    <w:rsid w:val="003616FC"/>
    <w:rsid w:val="00363C08"/>
    <w:rsid w:val="0036624A"/>
    <w:rsid w:val="00367D41"/>
    <w:rsid w:val="00371C2C"/>
    <w:rsid w:val="003766D6"/>
    <w:rsid w:val="00377D6C"/>
    <w:rsid w:val="0038087F"/>
    <w:rsid w:val="0038545D"/>
    <w:rsid w:val="0038667D"/>
    <w:rsid w:val="003911BE"/>
    <w:rsid w:val="00392925"/>
    <w:rsid w:val="00393D0E"/>
    <w:rsid w:val="003966EF"/>
    <w:rsid w:val="003A23A8"/>
    <w:rsid w:val="003A3BE5"/>
    <w:rsid w:val="003A6A06"/>
    <w:rsid w:val="003B4D41"/>
    <w:rsid w:val="003B7EF4"/>
    <w:rsid w:val="003C198D"/>
    <w:rsid w:val="003C3BB8"/>
    <w:rsid w:val="003C4E72"/>
    <w:rsid w:val="003D4CD6"/>
    <w:rsid w:val="003D4DF8"/>
    <w:rsid w:val="003E5A28"/>
    <w:rsid w:val="003E5A77"/>
    <w:rsid w:val="003E6415"/>
    <w:rsid w:val="003E77E3"/>
    <w:rsid w:val="003F1A7B"/>
    <w:rsid w:val="00402142"/>
    <w:rsid w:val="00403C0C"/>
    <w:rsid w:val="00404B97"/>
    <w:rsid w:val="0040511D"/>
    <w:rsid w:val="004071BD"/>
    <w:rsid w:val="00413274"/>
    <w:rsid w:val="0042523C"/>
    <w:rsid w:val="00433006"/>
    <w:rsid w:val="00437810"/>
    <w:rsid w:val="00437B6D"/>
    <w:rsid w:val="00437FFB"/>
    <w:rsid w:val="00441CC6"/>
    <w:rsid w:val="00445303"/>
    <w:rsid w:val="004474AD"/>
    <w:rsid w:val="00450C60"/>
    <w:rsid w:val="004518E6"/>
    <w:rsid w:val="0045254C"/>
    <w:rsid w:val="00452869"/>
    <w:rsid w:val="004536F2"/>
    <w:rsid w:val="00460895"/>
    <w:rsid w:val="00461C9C"/>
    <w:rsid w:val="0046213A"/>
    <w:rsid w:val="004623CC"/>
    <w:rsid w:val="004640D8"/>
    <w:rsid w:val="00466B31"/>
    <w:rsid w:val="0047264C"/>
    <w:rsid w:val="004747C1"/>
    <w:rsid w:val="004772C9"/>
    <w:rsid w:val="00485513"/>
    <w:rsid w:val="00485B5B"/>
    <w:rsid w:val="004906AC"/>
    <w:rsid w:val="00490B70"/>
    <w:rsid w:val="00491282"/>
    <w:rsid w:val="00491512"/>
    <w:rsid w:val="004936F0"/>
    <w:rsid w:val="004963E7"/>
    <w:rsid w:val="004A076D"/>
    <w:rsid w:val="004A2452"/>
    <w:rsid w:val="004A2D92"/>
    <w:rsid w:val="004A3168"/>
    <w:rsid w:val="004A6095"/>
    <w:rsid w:val="004B1655"/>
    <w:rsid w:val="004B5915"/>
    <w:rsid w:val="004B6472"/>
    <w:rsid w:val="004C0A77"/>
    <w:rsid w:val="004C5950"/>
    <w:rsid w:val="004C60AA"/>
    <w:rsid w:val="004C6CA7"/>
    <w:rsid w:val="004C73F2"/>
    <w:rsid w:val="004E04AD"/>
    <w:rsid w:val="004E25CC"/>
    <w:rsid w:val="004E52C3"/>
    <w:rsid w:val="004E62B2"/>
    <w:rsid w:val="004E7962"/>
    <w:rsid w:val="004F4018"/>
    <w:rsid w:val="004F45C1"/>
    <w:rsid w:val="004F5D01"/>
    <w:rsid w:val="0050189A"/>
    <w:rsid w:val="00504223"/>
    <w:rsid w:val="005160A9"/>
    <w:rsid w:val="00520D99"/>
    <w:rsid w:val="005238A3"/>
    <w:rsid w:val="0052589E"/>
    <w:rsid w:val="00530BE7"/>
    <w:rsid w:val="00532B19"/>
    <w:rsid w:val="00532E0A"/>
    <w:rsid w:val="00535B07"/>
    <w:rsid w:val="00543FB5"/>
    <w:rsid w:val="005554AB"/>
    <w:rsid w:val="005565CB"/>
    <w:rsid w:val="00560892"/>
    <w:rsid w:val="00564468"/>
    <w:rsid w:val="00566AFD"/>
    <w:rsid w:val="005675AC"/>
    <w:rsid w:val="00572A8F"/>
    <w:rsid w:val="005843BB"/>
    <w:rsid w:val="00593410"/>
    <w:rsid w:val="00596AD4"/>
    <w:rsid w:val="005A49DA"/>
    <w:rsid w:val="005A4A42"/>
    <w:rsid w:val="005A7784"/>
    <w:rsid w:val="005B0A0A"/>
    <w:rsid w:val="005B5CE4"/>
    <w:rsid w:val="005B68F2"/>
    <w:rsid w:val="005B7B67"/>
    <w:rsid w:val="005C192D"/>
    <w:rsid w:val="005C61C4"/>
    <w:rsid w:val="005C6699"/>
    <w:rsid w:val="005D08DC"/>
    <w:rsid w:val="005D2CA0"/>
    <w:rsid w:val="005D47D9"/>
    <w:rsid w:val="005D57A0"/>
    <w:rsid w:val="005E1445"/>
    <w:rsid w:val="005E1DA1"/>
    <w:rsid w:val="005E6FB6"/>
    <w:rsid w:val="005F330A"/>
    <w:rsid w:val="0060357D"/>
    <w:rsid w:val="006036CC"/>
    <w:rsid w:val="00605FF0"/>
    <w:rsid w:val="006143E4"/>
    <w:rsid w:val="00616527"/>
    <w:rsid w:val="006218F8"/>
    <w:rsid w:val="006247A0"/>
    <w:rsid w:val="00630091"/>
    <w:rsid w:val="00631077"/>
    <w:rsid w:val="00633D65"/>
    <w:rsid w:val="00634D99"/>
    <w:rsid w:val="00636F9A"/>
    <w:rsid w:val="006449EC"/>
    <w:rsid w:val="00646D19"/>
    <w:rsid w:val="00651A1D"/>
    <w:rsid w:val="00652609"/>
    <w:rsid w:val="006529E2"/>
    <w:rsid w:val="00655F20"/>
    <w:rsid w:val="0066030C"/>
    <w:rsid w:val="00662171"/>
    <w:rsid w:val="00665F42"/>
    <w:rsid w:val="00670ABA"/>
    <w:rsid w:val="00682E8A"/>
    <w:rsid w:val="006837E5"/>
    <w:rsid w:val="006840FF"/>
    <w:rsid w:val="00684D4D"/>
    <w:rsid w:val="0069121B"/>
    <w:rsid w:val="006913CA"/>
    <w:rsid w:val="00691555"/>
    <w:rsid w:val="00691A41"/>
    <w:rsid w:val="00692BBF"/>
    <w:rsid w:val="006951D5"/>
    <w:rsid w:val="00695F5C"/>
    <w:rsid w:val="00697114"/>
    <w:rsid w:val="006A18F3"/>
    <w:rsid w:val="006A3825"/>
    <w:rsid w:val="006A39AE"/>
    <w:rsid w:val="006A3A12"/>
    <w:rsid w:val="006A6E2A"/>
    <w:rsid w:val="006B1042"/>
    <w:rsid w:val="006B41F9"/>
    <w:rsid w:val="006B56FD"/>
    <w:rsid w:val="006C0689"/>
    <w:rsid w:val="006C5C74"/>
    <w:rsid w:val="006C72CF"/>
    <w:rsid w:val="006D1BFF"/>
    <w:rsid w:val="006D2231"/>
    <w:rsid w:val="006D7B24"/>
    <w:rsid w:val="006E6888"/>
    <w:rsid w:val="006E727F"/>
    <w:rsid w:val="006F6D92"/>
    <w:rsid w:val="006F7837"/>
    <w:rsid w:val="006F7A04"/>
    <w:rsid w:val="00711BE9"/>
    <w:rsid w:val="007133EC"/>
    <w:rsid w:val="00713683"/>
    <w:rsid w:val="00716390"/>
    <w:rsid w:val="007166B3"/>
    <w:rsid w:val="007172AD"/>
    <w:rsid w:val="00723081"/>
    <w:rsid w:val="007245C1"/>
    <w:rsid w:val="007253FF"/>
    <w:rsid w:val="00725420"/>
    <w:rsid w:val="00726C30"/>
    <w:rsid w:val="007312ED"/>
    <w:rsid w:val="0073475D"/>
    <w:rsid w:val="00734BB5"/>
    <w:rsid w:val="007428B9"/>
    <w:rsid w:val="00743892"/>
    <w:rsid w:val="0074628B"/>
    <w:rsid w:val="0074694F"/>
    <w:rsid w:val="00746AC7"/>
    <w:rsid w:val="00761EE7"/>
    <w:rsid w:val="00764DBD"/>
    <w:rsid w:val="00766A24"/>
    <w:rsid w:val="007700FD"/>
    <w:rsid w:val="00770CF4"/>
    <w:rsid w:val="00772929"/>
    <w:rsid w:val="00775DD1"/>
    <w:rsid w:val="0077641A"/>
    <w:rsid w:val="00780C27"/>
    <w:rsid w:val="00781929"/>
    <w:rsid w:val="00781E2D"/>
    <w:rsid w:val="00785C02"/>
    <w:rsid w:val="00787E7D"/>
    <w:rsid w:val="00795194"/>
    <w:rsid w:val="007963F6"/>
    <w:rsid w:val="0079775F"/>
    <w:rsid w:val="007A4056"/>
    <w:rsid w:val="007A51CC"/>
    <w:rsid w:val="007A7C34"/>
    <w:rsid w:val="007B2DBA"/>
    <w:rsid w:val="007B5BC3"/>
    <w:rsid w:val="007B6C04"/>
    <w:rsid w:val="007B7B47"/>
    <w:rsid w:val="007C122C"/>
    <w:rsid w:val="007C548C"/>
    <w:rsid w:val="007C62AF"/>
    <w:rsid w:val="007C7DF8"/>
    <w:rsid w:val="007D4582"/>
    <w:rsid w:val="007D7951"/>
    <w:rsid w:val="007E439A"/>
    <w:rsid w:val="007F0D57"/>
    <w:rsid w:val="007F23A6"/>
    <w:rsid w:val="00801644"/>
    <w:rsid w:val="008017CD"/>
    <w:rsid w:val="00804687"/>
    <w:rsid w:val="0080552F"/>
    <w:rsid w:val="00806296"/>
    <w:rsid w:val="008161B9"/>
    <w:rsid w:val="00816887"/>
    <w:rsid w:val="00821B51"/>
    <w:rsid w:val="00834B7F"/>
    <w:rsid w:val="008363B4"/>
    <w:rsid w:val="00844A25"/>
    <w:rsid w:val="00845D12"/>
    <w:rsid w:val="00856F0C"/>
    <w:rsid w:val="008601E6"/>
    <w:rsid w:val="008644C5"/>
    <w:rsid w:val="00872FFE"/>
    <w:rsid w:val="0087350B"/>
    <w:rsid w:val="00874BD6"/>
    <w:rsid w:val="00876737"/>
    <w:rsid w:val="0089245B"/>
    <w:rsid w:val="0089268A"/>
    <w:rsid w:val="00892CF5"/>
    <w:rsid w:val="00893AA9"/>
    <w:rsid w:val="00894DCF"/>
    <w:rsid w:val="008960A1"/>
    <w:rsid w:val="008A6904"/>
    <w:rsid w:val="008B2D7D"/>
    <w:rsid w:val="008B3675"/>
    <w:rsid w:val="008B68B6"/>
    <w:rsid w:val="008B7F2D"/>
    <w:rsid w:val="008B7F81"/>
    <w:rsid w:val="008C426C"/>
    <w:rsid w:val="008C5A6B"/>
    <w:rsid w:val="008C5D70"/>
    <w:rsid w:val="008C6368"/>
    <w:rsid w:val="008C721B"/>
    <w:rsid w:val="008C7CDA"/>
    <w:rsid w:val="008D3266"/>
    <w:rsid w:val="008D621B"/>
    <w:rsid w:val="008D6936"/>
    <w:rsid w:val="008E1535"/>
    <w:rsid w:val="008E677A"/>
    <w:rsid w:val="008F1C9E"/>
    <w:rsid w:val="00901CFA"/>
    <w:rsid w:val="00901F7D"/>
    <w:rsid w:val="00903F8F"/>
    <w:rsid w:val="00924A74"/>
    <w:rsid w:val="00924DA0"/>
    <w:rsid w:val="00925B2C"/>
    <w:rsid w:val="00932A32"/>
    <w:rsid w:val="00932CBE"/>
    <w:rsid w:val="00942086"/>
    <w:rsid w:val="0094306C"/>
    <w:rsid w:val="009440E2"/>
    <w:rsid w:val="00944C66"/>
    <w:rsid w:val="00950130"/>
    <w:rsid w:val="00951EEE"/>
    <w:rsid w:val="00953A85"/>
    <w:rsid w:val="00953E5A"/>
    <w:rsid w:val="00953FC2"/>
    <w:rsid w:val="00955D36"/>
    <w:rsid w:val="009605C2"/>
    <w:rsid w:val="0096620C"/>
    <w:rsid w:val="009667A0"/>
    <w:rsid w:val="0096716F"/>
    <w:rsid w:val="00970DC5"/>
    <w:rsid w:val="009712CF"/>
    <w:rsid w:val="00973757"/>
    <w:rsid w:val="00973AB4"/>
    <w:rsid w:val="00982D49"/>
    <w:rsid w:val="00997A4C"/>
    <w:rsid w:val="009A104F"/>
    <w:rsid w:val="009A107C"/>
    <w:rsid w:val="009B2CB0"/>
    <w:rsid w:val="009B36BD"/>
    <w:rsid w:val="009B6B3A"/>
    <w:rsid w:val="009C3200"/>
    <w:rsid w:val="009C77AC"/>
    <w:rsid w:val="009D1D01"/>
    <w:rsid w:val="009D36EF"/>
    <w:rsid w:val="009D431A"/>
    <w:rsid w:val="009D52AA"/>
    <w:rsid w:val="009E0108"/>
    <w:rsid w:val="009E1F68"/>
    <w:rsid w:val="009E2490"/>
    <w:rsid w:val="009E39D7"/>
    <w:rsid w:val="009E3A3F"/>
    <w:rsid w:val="009E41C5"/>
    <w:rsid w:val="009E64CE"/>
    <w:rsid w:val="009F2085"/>
    <w:rsid w:val="009F6834"/>
    <w:rsid w:val="009F6B42"/>
    <w:rsid w:val="00A015D9"/>
    <w:rsid w:val="00A01E85"/>
    <w:rsid w:val="00A03CCC"/>
    <w:rsid w:val="00A0665C"/>
    <w:rsid w:val="00A10A4A"/>
    <w:rsid w:val="00A11CA3"/>
    <w:rsid w:val="00A14A20"/>
    <w:rsid w:val="00A14F53"/>
    <w:rsid w:val="00A1529C"/>
    <w:rsid w:val="00A265B9"/>
    <w:rsid w:val="00A3068D"/>
    <w:rsid w:val="00A31B1D"/>
    <w:rsid w:val="00A350D2"/>
    <w:rsid w:val="00A35A0A"/>
    <w:rsid w:val="00A35D1A"/>
    <w:rsid w:val="00A42E15"/>
    <w:rsid w:val="00A43539"/>
    <w:rsid w:val="00A43C89"/>
    <w:rsid w:val="00A47D77"/>
    <w:rsid w:val="00A5267D"/>
    <w:rsid w:val="00A5590E"/>
    <w:rsid w:val="00A55ABB"/>
    <w:rsid w:val="00A57A6D"/>
    <w:rsid w:val="00A650B0"/>
    <w:rsid w:val="00A72EE6"/>
    <w:rsid w:val="00A7433B"/>
    <w:rsid w:val="00A77379"/>
    <w:rsid w:val="00A80A4F"/>
    <w:rsid w:val="00A80FE1"/>
    <w:rsid w:val="00A8417D"/>
    <w:rsid w:val="00A91A05"/>
    <w:rsid w:val="00AA5599"/>
    <w:rsid w:val="00AA5B8F"/>
    <w:rsid w:val="00AB062E"/>
    <w:rsid w:val="00AB26FF"/>
    <w:rsid w:val="00AB471B"/>
    <w:rsid w:val="00AB737B"/>
    <w:rsid w:val="00AC436E"/>
    <w:rsid w:val="00AC774A"/>
    <w:rsid w:val="00AD7C81"/>
    <w:rsid w:val="00AE0326"/>
    <w:rsid w:val="00AE2261"/>
    <w:rsid w:val="00AE3739"/>
    <w:rsid w:val="00AE4771"/>
    <w:rsid w:val="00AE4A88"/>
    <w:rsid w:val="00B0177C"/>
    <w:rsid w:val="00B05564"/>
    <w:rsid w:val="00B071AC"/>
    <w:rsid w:val="00B07C39"/>
    <w:rsid w:val="00B12A47"/>
    <w:rsid w:val="00B1371A"/>
    <w:rsid w:val="00B14B3B"/>
    <w:rsid w:val="00B16102"/>
    <w:rsid w:val="00B213B2"/>
    <w:rsid w:val="00B24D89"/>
    <w:rsid w:val="00B34A17"/>
    <w:rsid w:val="00B41ADB"/>
    <w:rsid w:val="00B4385E"/>
    <w:rsid w:val="00B50E53"/>
    <w:rsid w:val="00B5184B"/>
    <w:rsid w:val="00B522D8"/>
    <w:rsid w:val="00B5331F"/>
    <w:rsid w:val="00B575F7"/>
    <w:rsid w:val="00B62C3A"/>
    <w:rsid w:val="00B642DE"/>
    <w:rsid w:val="00B6514C"/>
    <w:rsid w:val="00B65843"/>
    <w:rsid w:val="00B7134E"/>
    <w:rsid w:val="00B7702F"/>
    <w:rsid w:val="00B77AB0"/>
    <w:rsid w:val="00B77D14"/>
    <w:rsid w:val="00B84508"/>
    <w:rsid w:val="00B855B4"/>
    <w:rsid w:val="00B86E09"/>
    <w:rsid w:val="00B87BA1"/>
    <w:rsid w:val="00B90C05"/>
    <w:rsid w:val="00B90C27"/>
    <w:rsid w:val="00BA3F54"/>
    <w:rsid w:val="00BA7ACC"/>
    <w:rsid w:val="00BB5F8E"/>
    <w:rsid w:val="00BB65E8"/>
    <w:rsid w:val="00BC752C"/>
    <w:rsid w:val="00BD002E"/>
    <w:rsid w:val="00BD1C10"/>
    <w:rsid w:val="00BD2BDC"/>
    <w:rsid w:val="00BD3043"/>
    <w:rsid w:val="00BE50D5"/>
    <w:rsid w:val="00BF3336"/>
    <w:rsid w:val="00BF52EC"/>
    <w:rsid w:val="00BF7F06"/>
    <w:rsid w:val="00C04A57"/>
    <w:rsid w:val="00C05851"/>
    <w:rsid w:val="00C1077E"/>
    <w:rsid w:val="00C1288D"/>
    <w:rsid w:val="00C1341A"/>
    <w:rsid w:val="00C13FFD"/>
    <w:rsid w:val="00C2108C"/>
    <w:rsid w:val="00C2268F"/>
    <w:rsid w:val="00C22A5F"/>
    <w:rsid w:val="00C30175"/>
    <w:rsid w:val="00C3105D"/>
    <w:rsid w:val="00C34402"/>
    <w:rsid w:val="00C346A5"/>
    <w:rsid w:val="00C34E83"/>
    <w:rsid w:val="00C40282"/>
    <w:rsid w:val="00C41B49"/>
    <w:rsid w:val="00C436E7"/>
    <w:rsid w:val="00C44C20"/>
    <w:rsid w:val="00C55924"/>
    <w:rsid w:val="00C565B3"/>
    <w:rsid w:val="00C65E86"/>
    <w:rsid w:val="00C66A9D"/>
    <w:rsid w:val="00C8005C"/>
    <w:rsid w:val="00C840DD"/>
    <w:rsid w:val="00C85235"/>
    <w:rsid w:val="00C87ED4"/>
    <w:rsid w:val="00C9152C"/>
    <w:rsid w:val="00C9203B"/>
    <w:rsid w:val="00C931CC"/>
    <w:rsid w:val="00CA0839"/>
    <w:rsid w:val="00CA354C"/>
    <w:rsid w:val="00CA5814"/>
    <w:rsid w:val="00CB2D6A"/>
    <w:rsid w:val="00CB6B27"/>
    <w:rsid w:val="00CC1A72"/>
    <w:rsid w:val="00CC4622"/>
    <w:rsid w:val="00CD10C5"/>
    <w:rsid w:val="00CD4BB6"/>
    <w:rsid w:val="00CD54CD"/>
    <w:rsid w:val="00CE1544"/>
    <w:rsid w:val="00CE50D3"/>
    <w:rsid w:val="00CE5359"/>
    <w:rsid w:val="00CE7441"/>
    <w:rsid w:val="00CF2A4B"/>
    <w:rsid w:val="00CF47B5"/>
    <w:rsid w:val="00CF498C"/>
    <w:rsid w:val="00D05F87"/>
    <w:rsid w:val="00D067D0"/>
    <w:rsid w:val="00D06F64"/>
    <w:rsid w:val="00D07105"/>
    <w:rsid w:val="00D11CED"/>
    <w:rsid w:val="00D13064"/>
    <w:rsid w:val="00D141D9"/>
    <w:rsid w:val="00D141F8"/>
    <w:rsid w:val="00D1729C"/>
    <w:rsid w:val="00D21969"/>
    <w:rsid w:val="00D23D35"/>
    <w:rsid w:val="00D27BB7"/>
    <w:rsid w:val="00D30809"/>
    <w:rsid w:val="00D30842"/>
    <w:rsid w:val="00D3370E"/>
    <w:rsid w:val="00D37B79"/>
    <w:rsid w:val="00D41465"/>
    <w:rsid w:val="00D42C9E"/>
    <w:rsid w:val="00D441AB"/>
    <w:rsid w:val="00D47B06"/>
    <w:rsid w:val="00D50D01"/>
    <w:rsid w:val="00D51675"/>
    <w:rsid w:val="00D54FCC"/>
    <w:rsid w:val="00D602E1"/>
    <w:rsid w:val="00D61E7F"/>
    <w:rsid w:val="00D64406"/>
    <w:rsid w:val="00D67E1B"/>
    <w:rsid w:val="00D7102A"/>
    <w:rsid w:val="00D73BFF"/>
    <w:rsid w:val="00D77A99"/>
    <w:rsid w:val="00D859E8"/>
    <w:rsid w:val="00D85AEA"/>
    <w:rsid w:val="00D86408"/>
    <w:rsid w:val="00DA25CB"/>
    <w:rsid w:val="00DA37B1"/>
    <w:rsid w:val="00DB1CE4"/>
    <w:rsid w:val="00DC04EB"/>
    <w:rsid w:val="00DC3A07"/>
    <w:rsid w:val="00DC3DB5"/>
    <w:rsid w:val="00DC3DEE"/>
    <w:rsid w:val="00DC61F0"/>
    <w:rsid w:val="00DD45B0"/>
    <w:rsid w:val="00DE277E"/>
    <w:rsid w:val="00DE3B8A"/>
    <w:rsid w:val="00DE43B5"/>
    <w:rsid w:val="00DF47C1"/>
    <w:rsid w:val="00DF6D55"/>
    <w:rsid w:val="00DF7D90"/>
    <w:rsid w:val="00E0130E"/>
    <w:rsid w:val="00E02690"/>
    <w:rsid w:val="00E05FA2"/>
    <w:rsid w:val="00E14CC7"/>
    <w:rsid w:val="00E15A09"/>
    <w:rsid w:val="00E17728"/>
    <w:rsid w:val="00E20A31"/>
    <w:rsid w:val="00E24ABB"/>
    <w:rsid w:val="00E25FE7"/>
    <w:rsid w:val="00E3221C"/>
    <w:rsid w:val="00E32D3D"/>
    <w:rsid w:val="00E34734"/>
    <w:rsid w:val="00E47678"/>
    <w:rsid w:val="00E525EA"/>
    <w:rsid w:val="00E543A9"/>
    <w:rsid w:val="00E60177"/>
    <w:rsid w:val="00E60F5F"/>
    <w:rsid w:val="00E61537"/>
    <w:rsid w:val="00E625DA"/>
    <w:rsid w:val="00E6410A"/>
    <w:rsid w:val="00E65890"/>
    <w:rsid w:val="00E71267"/>
    <w:rsid w:val="00E71A64"/>
    <w:rsid w:val="00E72E4D"/>
    <w:rsid w:val="00E7687C"/>
    <w:rsid w:val="00E76F87"/>
    <w:rsid w:val="00E847AD"/>
    <w:rsid w:val="00E93165"/>
    <w:rsid w:val="00E964FA"/>
    <w:rsid w:val="00E96DC6"/>
    <w:rsid w:val="00EA2966"/>
    <w:rsid w:val="00EA3521"/>
    <w:rsid w:val="00EA3E47"/>
    <w:rsid w:val="00EB5271"/>
    <w:rsid w:val="00EC174F"/>
    <w:rsid w:val="00EC1FFC"/>
    <w:rsid w:val="00EC3AC7"/>
    <w:rsid w:val="00EC446C"/>
    <w:rsid w:val="00ED41E0"/>
    <w:rsid w:val="00ED6650"/>
    <w:rsid w:val="00ED7E83"/>
    <w:rsid w:val="00EE1A0E"/>
    <w:rsid w:val="00EE27DB"/>
    <w:rsid w:val="00EE35C2"/>
    <w:rsid w:val="00EE4B1F"/>
    <w:rsid w:val="00EE4DEB"/>
    <w:rsid w:val="00EE6611"/>
    <w:rsid w:val="00EF25E8"/>
    <w:rsid w:val="00EF4E57"/>
    <w:rsid w:val="00EF66CF"/>
    <w:rsid w:val="00F007F2"/>
    <w:rsid w:val="00F00E8E"/>
    <w:rsid w:val="00F00EFA"/>
    <w:rsid w:val="00F103A5"/>
    <w:rsid w:val="00F204F8"/>
    <w:rsid w:val="00F20ED6"/>
    <w:rsid w:val="00F21A3A"/>
    <w:rsid w:val="00F24A97"/>
    <w:rsid w:val="00F24CD8"/>
    <w:rsid w:val="00F341E3"/>
    <w:rsid w:val="00F36B53"/>
    <w:rsid w:val="00F41CD0"/>
    <w:rsid w:val="00F45998"/>
    <w:rsid w:val="00F45EE6"/>
    <w:rsid w:val="00F57426"/>
    <w:rsid w:val="00F60960"/>
    <w:rsid w:val="00F60E16"/>
    <w:rsid w:val="00F629EE"/>
    <w:rsid w:val="00F63440"/>
    <w:rsid w:val="00F711CD"/>
    <w:rsid w:val="00F72F41"/>
    <w:rsid w:val="00F73819"/>
    <w:rsid w:val="00F77D06"/>
    <w:rsid w:val="00F809B6"/>
    <w:rsid w:val="00F80B6F"/>
    <w:rsid w:val="00F82245"/>
    <w:rsid w:val="00F853EF"/>
    <w:rsid w:val="00F87358"/>
    <w:rsid w:val="00FA0140"/>
    <w:rsid w:val="00FA198B"/>
    <w:rsid w:val="00FA45FF"/>
    <w:rsid w:val="00FB30F8"/>
    <w:rsid w:val="00FB402C"/>
    <w:rsid w:val="00FC3886"/>
    <w:rsid w:val="00FC435B"/>
    <w:rsid w:val="00FC7A5B"/>
    <w:rsid w:val="00FD136B"/>
    <w:rsid w:val="00FD7567"/>
    <w:rsid w:val="00FE1E5C"/>
    <w:rsid w:val="00FE28CC"/>
    <w:rsid w:val="00FE7D69"/>
    <w:rsid w:val="00FF1334"/>
    <w:rsid w:val="00FF1E0C"/>
    <w:rsid w:val="00FF1EE6"/>
    <w:rsid w:val="00FF7AEB"/>
    <w:rsid w:val="00FF7DB7"/>
    <w:rsid w:val="2A7C10C6"/>
    <w:rsid w:val="2C02F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0D5282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845D1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EC1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3C198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Fuentedeprrafopredeter"/>
    <w:rsid w:val="0053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8465cf-20b7-4237-b699-e5ff2fff35fd" xsi:nil="true"/>
    <lcf76f155ced4ddcb4097134ff3c332f xmlns="1d2b8d84-f62e-4a29-a3ae-6e0c599c3d6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90a522c1b95b56ec47b0c11ecb110619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2ff084d5fe3148b54ce3d28970552bfa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7b0c437-a256-4d87-be65-5dbfac2fedc7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schemas.microsoft.com/office/infopath/2007/PartnerControls"/>
    <ds:schemaRef ds:uri="b4c3f771-00ed-4d26-93fd-4595b641da00"/>
    <ds:schemaRef ds:uri="768ebb1d-969c-48b9-af09-6a30104beb8c"/>
  </ds:schemaRefs>
</ds:datastoreItem>
</file>

<file path=customXml/itemProps2.xml><?xml version="1.0" encoding="utf-8"?>
<ds:datastoreItem xmlns:ds="http://schemas.openxmlformats.org/officeDocument/2006/customXml" ds:itemID="{23AB2D63-98C8-4579-BC7A-98040D232646}"/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A9E5C7-5B42-459B-91EA-0984BD3D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Paco</dc:creator>
  <cp:keywords/>
  <dc:description/>
  <cp:lastModifiedBy>Francisco García Serrano</cp:lastModifiedBy>
  <cp:revision>10</cp:revision>
  <cp:lastPrinted>2009-06-26T08:37:00Z</cp:lastPrinted>
  <dcterms:created xsi:type="dcterms:W3CDTF">2022-12-13T10:51:00Z</dcterms:created>
  <dcterms:modified xsi:type="dcterms:W3CDTF">2024-11-25T11:32:00Z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  <property fmtid="{D5CDD505-2E9C-101B-9397-08002B2CF9AE}" pid="3" name="MediaServiceImageTags">
    <vt:lpwstr/>
  </property>
</Properties>
</file>