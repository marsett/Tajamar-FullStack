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C432" w14:textId="7520D858" w:rsidR="00723081" w:rsidRPr="00C2108C" w:rsidRDefault="009A107C" w:rsidP="00C2108C">
      <w:pPr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PRACTICA</w:t>
      </w:r>
      <w:r w:rsidR="00FE6DE3">
        <w:rPr>
          <w:b/>
          <w:bCs/>
          <w:noProof/>
          <w:u w:val="single"/>
        </w:rPr>
        <w:t xml:space="preserve"> FLOW</w:t>
      </w:r>
      <w:r>
        <w:rPr>
          <w:b/>
          <w:bCs/>
          <w:noProof/>
          <w:u w:val="single"/>
        </w:rPr>
        <w:t xml:space="preserve"> P</w:t>
      </w:r>
      <w:r w:rsidR="00C2108C" w:rsidRPr="00C2108C">
        <w:rPr>
          <w:b/>
          <w:bCs/>
          <w:noProof/>
          <w:u w:val="single"/>
        </w:rPr>
        <w:t>OWER APPS</w:t>
      </w:r>
    </w:p>
    <w:p w14:paraId="2BD01285" w14:textId="686341AB" w:rsidR="00C2108C" w:rsidRDefault="00C2108C" w:rsidP="00C2108C"/>
    <w:p w14:paraId="4C840E90" w14:textId="388065C8" w:rsidR="004536F2" w:rsidRDefault="005B68F2" w:rsidP="006036CC">
      <w:pPr>
        <w:rPr>
          <w:b/>
          <w:bCs/>
        </w:rPr>
      </w:pPr>
      <w:r>
        <w:t>Creamos una nueva aplicación</w:t>
      </w:r>
      <w:r w:rsidR="001123B5">
        <w:t xml:space="preserve"> de tipo</w:t>
      </w:r>
      <w:r>
        <w:t xml:space="preserve"> llamada </w:t>
      </w:r>
      <w:r>
        <w:rPr>
          <w:b/>
          <w:bCs/>
        </w:rPr>
        <w:t>App</w:t>
      </w:r>
      <w:r w:rsidR="00485EF7">
        <w:rPr>
          <w:b/>
          <w:bCs/>
        </w:rPr>
        <w:t xml:space="preserve"> Flow</w:t>
      </w:r>
      <w:r>
        <w:rPr>
          <w:b/>
          <w:bCs/>
        </w:rPr>
        <w:t xml:space="preserve"> </w:t>
      </w:r>
      <w:r w:rsidR="00814226">
        <w:rPr>
          <w:b/>
          <w:bCs/>
        </w:rPr>
        <w:t>Hospitales Trabajadores</w:t>
      </w:r>
      <w:r>
        <w:rPr>
          <w:b/>
          <w:bCs/>
        </w:rPr>
        <w:t xml:space="preserve"> SQL</w:t>
      </w:r>
      <w:bookmarkStart w:id="0" w:name="_GoBack"/>
      <w:bookmarkEnd w:id="0"/>
    </w:p>
    <w:p w14:paraId="371155E2" w14:textId="30CD7064" w:rsidR="004536F2" w:rsidRDefault="004536F2" w:rsidP="006036CC"/>
    <w:p w14:paraId="545D88CA" w14:textId="2DA24385" w:rsidR="00814226" w:rsidRDefault="00814226" w:rsidP="006036CC">
      <w:r>
        <w:rPr>
          <w:noProof/>
        </w:rPr>
        <w:drawing>
          <wp:inline distT="0" distB="0" distL="0" distR="0" wp14:anchorId="4505126B" wp14:editId="5B3FB17F">
            <wp:extent cx="5400040" cy="27184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1DD0" w14:textId="77777777" w:rsidR="00814226" w:rsidRDefault="00814226" w:rsidP="006036CC"/>
    <w:p w14:paraId="46FF8B36" w14:textId="4F035CAE" w:rsidR="00BC79F4" w:rsidRDefault="00130246" w:rsidP="006036CC">
      <w:r>
        <w:t xml:space="preserve">Tendremos una vista inicial con </w:t>
      </w:r>
      <w:r w:rsidR="00814226">
        <w:t>todos</w:t>
      </w:r>
      <w:r>
        <w:t xml:space="preserve"> l</w:t>
      </w:r>
      <w:r w:rsidR="00814226">
        <w:t>o</w:t>
      </w:r>
      <w:r>
        <w:t xml:space="preserve">s </w:t>
      </w:r>
      <w:r w:rsidR="00814226">
        <w:t>Hospitales</w:t>
      </w:r>
      <w:r>
        <w:t xml:space="preserve">.  </w:t>
      </w:r>
    </w:p>
    <w:p w14:paraId="1665627D" w14:textId="386E27DC" w:rsidR="00130246" w:rsidRDefault="00130246" w:rsidP="006036CC">
      <w:r>
        <w:t>Podremos ver el Detalle de un</w:t>
      </w:r>
      <w:r w:rsidR="00814226">
        <w:t xml:space="preserve"> Hospital</w:t>
      </w:r>
      <w:r>
        <w:t>.</w:t>
      </w:r>
    </w:p>
    <w:p w14:paraId="7A66D535" w14:textId="119BDE62" w:rsidR="00130246" w:rsidRDefault="00130246" w:rsidP="006036CC">
      <w:r>
        <w:t xml:space="preserve">También podremos ver los </w:t>
      </w:r>
      <w:r w:rsidR="00814226">
        <w:t>Trabajadores</w:t>
      </w:r>
      <w:r>
        <w:t xml:space="preserve"> de </w:t>
      </w:r>
      <w:r w:rsidR="00814226">
        <w:t>un Hospital</w:t>
      </w:r>
      <w:r>
        <w:t>.</w:t>
      </w:r>
    </w:p>
    <w:p w14:paraId="24163681" w14:textId="23AF107F" w:rsidR="00130246" w:rsidRDefault="00130246" w:rsidP="006036CC"/>
    <w:p w14:paraId="0E18A923" w14:textId="76F4D8E4" w:rsidR="00814226" w:rsidRDefault="00814226" w:rsidP="006036CC">
      <w:r>
        <w:rPr>
          <w:noProof/>
        </w:rPr>
        <w:drawing>
          <wp:inline distT="0" distB="0" distL="0" distR="0" wp14:anchorId="2A318A75" wp14:editId="35AAFF67">
            <wp:extent cx="5400040" cy="15532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0D10" w14:textId="77777777" w:rsidR="00814226" w:rsidRDefault="00814226" w:rsidP="006036CC"/>
    <w:p w14:paraId="3E0FB433" w14:textId="3854B84D" w:rsidR="00130246" w:rsidRPr="00A95702" w:rsidRDefault="00130246" w:rsidP="00BC79F4">
      <w:pPr>
        <w:rPr>
          <w:b/>
        </w:rPr>
      </w:pPr>
      <w:r w:rsidRPr="00A95702">
        <w:rPr>
          <w:b/>
        </w:rPr>
        <w:t xml:space="preserve">Tendremos la posibilidad de </w:t>
      </w:r>
      <w:r w:rsidR="00814226" w:rsidRPr="00A95702">
        <w:rPr>
          <w:b/>
        </w:rPr>
        <w:t>crear nuevos hospitales.</w:t>
      </w:r>
    </w:p>
    <w:p w14:paraId="74ED63FC" w14:textId="77777777" w:rsidR="00BC79F4" w:rsidRDefault="00BC79F4" w:rsidP="00BC79F4"/>
    <w:p w14:paraId="73484698" w14:textId="085C3F99" w:rsidR="00BC79F4" w:rsidRPr="00BC79F4" w:rsidRDefault="00814226" w:rsidP="00BC79F4">
      <w:pPr>
        <w:rPr>
          <w:b/>
          <w:bCs/>
        </w:rPr>
      </w:pPr>
      <w:r>
        <w:t xml:space="preserve">Debemos realizar, al menos, </w:t>
      </w:r>
      <w:r w:rsidR="00BC79F4">
        <w:t xml:space="preserve">un </w:t>
      </w:r>
      <w:r w:rsidR="00BC79F4">
        <w:rPr>
          <w:b/>
          <w:bCs/>
        </w:rPr>
        <w:t xml:space="preserve">Custom Connector </w:t>
      </w:r>
      <w:r w:rsidR="00BC79F4">
        <w:t>con petición al Api</w:t>
      </w:r>
      <w:r w:rsidR="00BC79F4">
        <w:rPr>
          <w:b/>
          <w:bCs/>
        </w:rPr>
        <w:t>.</w:t>
      </w:r>
    </w:p>
    <w:p w14:paraId="0E42844A" w14:textId="28D9B359" w:rsidR="00485EF7" w:rsidRDefault="00485EF7" w:rsidP="006036CC"/>
    <w:p w14:paraId="42C2141B" w14:textId="038B1D62" w:rsidR="00485EF7" w:rsidRDefault="00485EF7" w:rsidP="006036CC">
      <w:r>
        <w:t>Todas las peticiones las realizaremos a partir de una API.</w:t>
      </w:r>
    </w:p>
    <w:p w14:paraId="32657984" w14:textId="77777777" w:rsidR="00BC79F4" w:rsidRDefault="00BC79F4" w:rsidP="006036CC"/>
    <w:p w14:paraId="6619941D" w14:textId="77777777" w:rsidR="00BC79F4" w:rsidRDefault="00485EF7" w:rsidP="006036CC">
      <w:r>
        <w:t xml:space="preserve">Para el ejemplo debemos utilizar tanto </w:t>
      </w:r>
      <w:r w:rsidRPr="00C039E2">
        <w:rPr>
          <w:b/>
          <w:bCs/>
        </w:rPr>
        <w:t>Power Automate</w:t>
      </w:r>
      <w:r>
        <w:t xml:space="preserve"> como </w:t>
      </w:r>
      <w:r w:rsidRPr="00C039E2">
        <w:rPr>
          <w:b/>
          <w:bCs/>
        </w:rPr>
        <w:t>Custom Connector</w:t>
      </w:r>
      <w:r>
        <w:t xml:space="preserve">.  </w:t>
      </w:r>
    </w:p>
    <w:p w14:paraId="708C20BF" w14:textId="0EBBD089" w:rsidR="00485EF7" w:rsidRPr="00814226" w:rsidRDefault="00485EF7" w:rsidP="006036CC">
      <w:pPr>
        <w:rPr>
          <w:b/>
        </w:rPr>
      </w:pPr>
      <w:r w:rsidRPr="00814226">
        <w:rPr>
          <w:b/>
        </w:rPr>
        <w:t xml:space="preserve">No importa en qué métodos, </w:t>
      </w:r>
      <w:r w:rsidRPr="00814226">
        <w:rPr>
          <w:b/>
          <w:highlight w:val="yellow"/>
        </w:rPr>
        <w:t>pero será necesario utilizar l</w:t>
      </w:r>
      <w:r w:rsidR="00814226">
        <w:rPr>
          <w:b/>
          <w:highlight w:val="yellow"/>
        </w:rPr>
        <w:t>a</w:t>
      </w:r>
      <w:r w:rsidRPr="00814226">
        <w:rPr>
          <w:b/>
          <w:highlight w:val="yellow"/>
        </w:rPr>
        <w:t>s dos</w:t>
      </w:r>
      <w:r w:rsidR="00814226">
        <w:rPr>
          <w:b/>
          <w:highlight w:val="yellow"/>
        </w:rPr>
        <w:t xml:space="preserve"> opciones</w:t>
      </w:r>
      <w:r w:rsidRPr="00814226">
        <w:rPr>
          <w:b/>
        </w:rPr>
        <w:t>.</w:t>
      </w:r>
    </w:p>
    <w:p w14:paraId="6405D750" w14:textId="4F21FD97" w:rsidR="00130246" w:rsidRDefault="00130246" w:rsidP="006036CC"/>
    <w:p w14:paraId="1179F03D" w14:textId="4A11319C" w:rsidR="0033060C" w:rsidRDefault="00A02CB8" w:rsidP="006036CC">
      <w:hyperlink r:id="rId13" w:history="1">
        <w:r w:rsidR="00814226" w:rsidRPr="00981FE1">
          <w:rPr>
            <w:rStyle w:val="Hipervnculo"/>
          </w:rPr>
          <w:t>https://apiejemplos.azurewebsites.net/</w:t>
        </w:r>
      </w:hyperlink>
    </w:p>
    <w:p w14:paraId="5044DB2E" w14:textId="77777777" w:rsidR="00814226" w:rsidRPr="0033060C" w:rsidRDefault="00814226" w:rsidP="006036CC"/>
    <w:sectPr w:rsidR="00814226" w:rsidRPr="0033060C" w:rsidSect="00C34E8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DA59B" w14:textId="77777777" w:rsidR="00A02CB8" w:rsidRDefault="00A02CB8">
      <w:r>
        <w:separator/>
      </w:r>
    </w:p>
  </w:endnote>
  <w:endnote w:type="continuationSeparator" w:id="0">
    <w:p w14:paraId="45C47AB3" w14:textId="77777777" w:rsidR="00A02CB8" w:rsidRDefault="00A02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5A8AF" w14:textId="77777777" w:rsidR="00DF7D90" w:rsidRDefault="00C34E83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 w:rsidR="00DF7D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F37E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BB8A2" w14:textId="77777777" w:rsidR="00A02CB8" w:rsidRDefault="00A02CB8">
      <w:r>
        <w:separator/>
      </w:r>
    </w:p>
  </w:footnote>
  <w:footnote w:type="continuationSeparator" w:id="0">
    <w:p w14:paraId="2B14AD30" w14:textId="77777777" w:rsidR="00A02CB8" w:rsidRDefault="00A02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A3D4D" w14:textId="3E9DFF90" w:rsidR="00DF7D90" w:rsidRPr="005B7B67" w:rsidRDefault="00E964FA" w:rsidP="00E964FA">
    <w:pPr>
      <w:pStyle w:val="Encabezado"/>
      <w:pBdr>
        <w:bottom w:val="single" w:sz="4" w:space="1" w:color="auto"/>
      </w:pBdr>
    </w:pPr>
    <w:r>
      <w:rPr>
        <w:noProof/>
        <w:szCs w:val="20"/>
      </w:rPr>
      <w:drawing>
        <wp:inline distT="0" distB="0" distL="0" distR="0" wp14:anchorId="36D998F6" wp14:editId="5F9E1FD1">
          <wp:extent cx="856259" cy="350288"/>
          <wp:effectExtent l="0" t="0" r="1270" b="0"/>
          <wp:docPr id="3" name="Imagen 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712" cy="361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POWER APPS APP MAKER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0415"/>
    <w:multiLevelType w:val="hybridMultilevel"/>
    <w:tmpl w:val="522851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6DE5"/>
    <w:multiLevelType w:val="hybridMultilevel"/>
    <w:tmpl w:val="E0E2D8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E2B3F"/>
    <w:multiLevelType w:val="hybridMultilevel"/>
    <w:tmpl w:val="2214BE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D3D30"/>
    <w:multiLevelType w:val="hybridMultilevel"/>
    <w:tmpl w:val="F48E8F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4B13"/>
    <w:multiLevelType w:val="hybridMultilevel"/>
    <w:tmpl w:val="101ED2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D6337"/>
    <w:multiLevelType w:val="hybridMultilevel"/>
    <w:tmpl w:val="B38C71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C49B9"/>
    <w:multiLevelType w:val="hybridMultilevel"/>
    <w:tmpl w:val="3CE8F2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04D26"/>
    <w:multiLevelType w:val="hybridMultilevel"/>
    <w:tmpl w:val="51E078E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B1D40"/>
    <w:multiLevelType w:val="hybridMultilevel"/>
    <w:tmpl w:val="DA28B1F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91CBE"/>
    <w:multiLevelType w:val="hybridMultilevel"/>
    <w:tmpl w:val="3DF8BA5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84FFF"/>
    <w:multiLevelType w:val="hybridMultilevel"/>
    <w:tmpl w:val="070465B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92EB6"/>
    <w:multiLevelType w:val="hybridMultilevel"/>
    <w:tmpl w:val="D0306D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2"/>
  </w:num>
  <w:num w:numId="5">
    <w:abstractNumId w:val="9"/>
  </w:num>
  <w:num w:numId="6">
    <w:abstractNumId w:val="8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020B5"/>
    <w:rsid w:val="000141B5"/>
    <w:rsid w:val="000222F2"/>
    <w:rsid w:val="000312D6"/>
    <w:rsid w:val="000320FC"/>
    <w:rsid w:val="00036695"/>
    <w:rsid w:val="00040C3F"/>
    <w:rsid w:val="000424C7"/>
    <w:rsid w:val="000454AB"/>
    <w:rsid w:val="00045728"/>
    <w:rsid w:val="00050A9D"/>
    <w:rsid w:val="00051161"/>
    <w:rsid w:val="00051612"/>
    <w:rsid w:val="00052885"/>
    <w:rsid w:val="00052DB5"/>
    <w:rsid w:val="0005560E"/>
    <w:rsid w:val="00061FCD"/>
    <w:rsid w:val="000723A1"/>
    <w:rsid w:val="00073998"/>
    <w:rsid w:val="00080BE0"/>
    <w:rsid w:val="00082372"/>
    <w:rsid w:val="0008604E"/>
    <w:rsid w:val="000939D0"/>
    <w:rsid w:val="00093F44"/>
    <w:rsid w:val="0009612A"/>
    <w:rsid w:val="00097271"/>
    <w:rsid w:val="000974EC"/>
    <w:rsid w:val="000A0FB9"/>
    <w:rsid w:val="000A5525"/>
    <w:rsid w:val="000B0976"/>
    <w:rsid w:val="000B0AA3"/>
    <w:rsid w:val="000B52DC"/>
    <w:rsid w:val="000B54AB"/>
    <w:rsid w:val="000B6973"/>
    <w:rsid w:val="000C2566"/>
    <w:rsid w:val="000C62FF"/>
    <w:rsid w:val="000D1024"/>
    <w:rsid w:val="000D23DB"/>
    <w:rsid w:val="000D5BE2"/>
    <w:rsid w:val="000E1CE4"/>
    <w:rsid w:val="000E76AD"/>
    <w:rsid w:val="00110F5B"/>
    <w:rsid w:val="0011229C"/>
    <w:rsid w:val="001123B5"/>
    <w:rsid w:val="001151C3"/>
    <w:rsid w:val="00115FFC"/>
    <w:rsid w:val="001171F0"/>
    <w:rsid w:val="00122DCC"/>
    <w:rsid w:val="00123CAD"/>
    <w:rsid w:val="00130070"/>
    <w:rsid w:val="00130246"/>
    <w:rsid w:val="0013291A"/>
    <w:rsid w:val="001350EA"/>
    <w:rsid w:val="00141036"/>
    <w:rsid w:val="00144C1E"/>
    <w:rsid w:val="00147102"/>
    <w:rsid w:val="00147DD9"/>
    <w:rsid w:val="001520AD"/>
    <w:rsid w:val="00154A08"/>
    <w:rsid w:val="0015590E"/>
    <w:rsid w:val="00156231"/>
    <w:rsid w:val="0016082E"/>
    <w:rsid w:val="001609D1"/>
    <w:rsid w:val="00161A4A"/>
    <w:rsid w:val="00163730"/>
    <w:rsid w:val="00166787"/>
    <w:rsid w:val="001673EC"/>
    <w:rsid w:val="00171FCE"/>
    <w:rsid w:val="0017291F"/>
    <w:rsid w:val="00173C0C"/>
    <w:rsid w:val="00173E47"/>
    <w:rsid w:val="001741F7"/>
    <w:rsid w:val="00174323"/>
    <w:rsid w:val="001747E1"/>
    <w:rsid w:val="0017552C"/>
    <w:rsid w:val="00175649"/>
    <w:rsid w:val="00181371"/>
    <w:rsid w:val="00185F78"/>
    <w:rsid w:val="00187D83"/>
    <w:rsid w:val="00195617"/>
    <w:rsid w:val="00197290"/>
    <w:rsid w:val="001A04B5"/>
    <w:rsid w:val="001A4730"/>
    <w:rsid w:val="001A484E"/>
    <w:rsid w:val="001B27B9"/>
    <w:rsid w:val="001B49A8"/>
    <w:rsid w:val="001B7230"/>
    <w:rsid w:val="001C49F5"/>
    <w:rsid w:val="001C5981"/>
    <w:rsid w:val="001C5ECC"/>
    <w:rsid w:val="001C796E"/>
    <w:rsid w:val="001D1027"/>
    <w:rsid w:val="001D5FDA"/>
    <w:rsid w:val="001E490C"/>
    <w:rsid w:val="001E4E1C"/>
    <w:rsid w:val="001E5EB9"/>
    <w:rsid w:val="001E7762"/>
    <w:rsid w:val="001E7B42"/>
    <w:rsid w:val="001F211C"/>
    <w:rsid w:val="001F37E5"/>
    <w:rsid w:val="001F6C20"/>
    <w:rsid w:val="0020039E"/>
    <w:rsid w:val="00203714"/>
    <w:rsid w:val="00205838"/>
    <w:rsid w:val="00211886"/>
    <w:rsid w:val="00217105"/>
    <w:rsid w:val="00220489"/>
    <w:rsid w:val="00222046"/>
    <w:rsid w:val="00222381"/>
    <w:rsid w:val="00227A18"/>
    <w:rsid w:val="002340D6"/>
    <w:rsid w:val="00235CF5"/>
    <w:rsid w:val="0023613B"/>
    <w:rsid w:val="002441D8"/>
    <w:rsid w:val="00244B53"/>
    <w:rsid w:val="002514F4"/>
    <w:rsid w:val="0025182D"/>
    <w:rsid w:val="00255C65"/>
    <w:rsid w:val="002572C6"/>
    <w:rsid w:val="00257A3F"/>
    <w:rsid w:val="0026092D"/>
    <w:rsid w:val="00263511"/>
    <w:rsid w:val="00263F78"/>
    <w:rsid w:val="0026604E"/>
    <w:rsid w:val="002668F0"/>
    <w:rsid w:val="002701E6"/>
    <w:rsid w:val="00273F5F"/>
    <w:rsid w:val="00274A55"/>
    <w:rsid w:val="00283280"/>
    <w:rsid w:val="002848F6"/>
    <w:rsid w:val="002A1328"/>
    <w:rsid w:val="002A43B8"/>
    <w:rsid w:val="002B1A96"/>
    <w:rsid w:val="002B1E2F"/>
    <w:rsid w:val="002C0F59"/>
    <w:rsid w:val="002C242C"/>
    <w:rsid w:val="002C2511"/>
    <w:rsid w:val="002C3D35"/>
    <w:rsid w:val="002C6CF7"/>
    <w:rsid w:val="002D0892"/>
    <w:rsid w:val="002D130E"/>
    <w:rsid w:val="002D3D43"/>
    <w:rsid w:val="002D4B8A"/>
    <w:rsid w:val="002D5110"/>
    <w:rsid w:val="002D695B"/>
    <w:rsid w:val="002E3F14"/>
    <w:rsid w:val="002F1E8F"/>
    <w:rsid w:val="002F22A2"/>
    <w:rsid w:val="002F424F"/>
    <w:rsid w:val="003005BC"/>
    <w:rsid w:val="00300F67"/>
    <w:rsid w:val="00312043"/>
    <w:rsid w:val="00315617"/>
    <w:rsid w:val="00326395"/>
    <w:rsid w:val="0033060C"/>
    <w:rsid w:val="00330778"/>
    <w:rsid w:val="0033160A"/>
    <w:rsid w:val="003327EC"/>
    <w:rsid w:val="00337F5D"/>
    <w:rsid w:val="00342037"/>
    <w:rsid w:val="00346FC9"/>
    <w:rsid w:val="00352709"/>
    <w:rsid w:val="00353124"/>
    <w:rsid w:val="00353761"/>
    <w:rsid w:val="00355F8C"/>
    <w:rsid w:val="003616FC"/>
    <w:rsid w:val="00363C08"/>
    <w:rsid w:val="0036624A"/>
    <w:rsid w:val="00367D41"/>
    <w:rsid w:val="00371C2C"/>
    <w:rsid w:val="003766D6"/>
    <w:rsid w:val="00377D6C"/>
    <w:rsid w:val="0038087F"/>
    <w:rsid w:val="0038545D"/>
    <w:rsid w:val="0038667D"/>
    <w:rsid w:val="003911BE"/>
    <w:rsid w:val="00392925"/>
    <w:rsid w:val="00393D0E"/>
    <w:rsid w:val="003966EF"/>
    <w:rsid w:val="003A23A8"/>
    <w:rsid w:val="003A3BE5"/>
    <w:rsid w:val="003A6A06"/>
    <w:rsid w:val="003B4D41"/>
    <w:rsid w:val="003B7EF4"/>
    <w:rsid w:val="003C198D"/>
    <w:rsid w:val="003C3BB8"/>
    <w:rsid w:val="003C4E72"/>
    <w:rsid w:val="003D4CD6"/>
    <w:rsid w:val="003D4DF8"/>
    <w:rsid w:val="003E5A28"/>
    <w:rsid w:val="003E5A77"/>
    <w:rsid w:val="003E6415"/>
    <w:rsid w:val="003E77E3"/>
    <w:rsid w:val="003F16EC"/>
    <w:rsid w:val="003F1A7B"/>
    <w:rsid w:val="00402142"/>
    <w:rsid w:val="00403C0C"/>
    <w:rsid w:val="00404B97"/>
    <w:rsid w:val="0040511D"/>
    <w:rsid w:val="004071BD"/>
    <w:rsid w:val="00413274"/>
    <w:rsid w:val="0042523C"/>
    <w:rsid w:val="00433006"/>
    <w:rsid w:val="00437810"/>
    <w:rsid w:val="00437B6D"/>
    <w:rsid w:val="00437FFB"/>
    <w:rsid w:val="00441CC6"/>
    <w:rsid w:val="00445303"/>
    <w:rsid w:val="004474AD"/>
    <w:rsid w:val="00450C60"/>
    <w:rsid w:val="004518E6"/>
    <w:rsid w:val="0045254C"/>
    <w:rsid w:val="00452869"/>
    <w:rsid w:val="004536F2"/>
    <w:rsid w:val="00460895"/>
    <w:rsid w:val="00461C9C"/>
    <w:rsid w:val="0046213A"/>
    <w:rsid w:val="004623CC"/>
    <w:rsid w:val="004640D8"/>
    <w:rsid w:val="00466B31"/>
    <w:rsid w:val="0047264C"/>
    <w:rsid w:val="004747C1"/>
    <w:rsid w:val="004772C9"/>
    <w:rsid w:val="00485513"/>
    <w:rsid w:val="00485B5B"/>
    <w:rsid w:val="00485EF7"/>
    <w:rsid w:val="004906AC"/>
    <w:rsid w:val="00490B70"/>
    <w:rsid w:val="00491282"/>
    <w:rsid w:val="00491512"/>
    <w:rsid w:val="004936F0"/>
    <w:rsid w:val="004963E7"/>
    <w:rsid w:val="004A076D"/>
    <w:rsid w:val="004A2452"/>
    <w:rsid w:val="004A2D92"/>
    <w:rsid w:val="004A3168"/>
    <w:rsid w:val="004A6095"/>
    <w:rsid w:val="004B1655"/>
    <w:rsid w:val="004B5915"/>
    <w:rsid w:val="004B6472"/>
    <w:rsid w:val="004C0A77"/>
    <w:rsid w:val="004C5950"/>
    <w:rsid w:val="004C60AA"/>
    <w:rsid w:val="004C6CA7"/>
    <w:rsid w:val="004C73F2"/>
    <w:rsid w:val="004E04AD"/>
    <w:rsid w:val="004E25CC"/>
    <w:rsid w:val="004E52C3"/>
    <w:rsid w:val="004E62B2"/>
    <w:rsid w:val="004E7962"/>
    <w:rsid w:val="004F4018"/>
    <w:rsid w:val="004F45C1"/>
    <w:rsid w:val="004F5D01"/>
    <w:rsid w:val="0050189A"/>
    <w:rsid w:val="00502295"/>
    <w:rsid w:val="00504223"/>
    <w:rsid w:val="005160A9"/>
    <w:rsid w:val="00520D99"/>
    <w:rsid w:val="005238A3"/>
    <w:rsid w:val="0052589E"/>
    <w:rsid w:val="00530BE7"/>
    <w:rsid w:val="00532B19"/>
    <w:rsid w:val="00532E0A"/>
    <w:rsid w:val="00535B07"/>
    <w:rsid w:val="00543FB5"/>
    <w:rsid w:val="005554AB"/>
    <w:rsid w:val="005565CB"/>
    <w:rsid w:val="00560892"/>
    <w:rsid w:val="00564468"/>
    <w:rsid w:val="00566AFD"/>
    <w:rsid w:val="005675AC"/>
    <w:rsid w:val="00572A8F"/>
    <w:rsid w:val="005843BB"/>
    <w:rsid w:val="00593410"/>
    <w:rsid w:val="00596AD4"/>
    <w:rsid w:val="005A49DA"/>
    <w:rsid w:val="005A4A42"/>
    <w:rsid w:val="005A7784"/>
    <w:rsid w:val="005B0A0A"/>
    <w:rsid w:val="005B4E50"/>
    <w:rsid w:val="005B5CE4"/>
    <w:rsid w:val="005B68F2"/>
    <w:rsid w:val="005B7B67"/>
    <w:rsid w:val="005C192D"/>
    <w:rsid w:val="005C61C4"/>
    <w:rsid w:val="005C6699"/>
    <w:rsid w:val="005D08DC"/>
    <w:rsid w:val="005D2CA0"/>
    <w:rsid w:val="005D47D9"/>
    <w:rsid w:val="005D57A0"/>
    <w:rsid w:val="005E1445"/>
    <w:rsid w:val="005E1DA1"/>
    <w:rsid w:val="005E6FB6"/>
    <w:rsid w:val="005F330A"/>
    <w:rsid w:val="0060357D"/>
    <w:rsid w:val="006036CC"/>
    <w:rsid w:val="00605FF0"/>
    <w:rsid w:val="006143E4"/>
    <w:rsid w:val="00616527"/>
    <w:rsid w:val="006218F8"/>
    <w:rsid w:val="006247A0"/>
    <w:rsid w:val="00630091"/>
    <w:rsid w:val="00631077"/>
    <w:rsid w:val="00633D65"/>
    <w:rsid w:val="00634D99"/>
    <w:rsid w:val="00636F9A"/>
    <w:rsid w:val="006449EC"/>
    <w:rsid w:val="00646D19"/>
    <w:rsid w:val="00651A1D"/>
    <w:rsid w:val="00652609"/>
    <w:rsid w:val="006529E2"/>
    <w:rsid w:val="00655F20"/>
    <w:rsid w:val="0066030C"/>
    <w:rsid w:val="00662171"/>
    <w:rsid w:val="00665F42"/>
    <w:rsid w:val="00670ABA"/>
    <w:rsid w:val="00682E8A"/>
    <w:rsid w:val="006837E5"/>
    <w:rsid w:val="006840FF"/>
    <w:rsid w:val="00684D4D"/>
    <w:rsid w:val="0069121B"/>
    <w:rsid w:val="006913CA"/>
    <w:rsid w:val="00691555"/>
    <w:rsid w:val="00691A41"/>
    <w:rsid w:val="00692BBF"/>
    <w:rsid w:val="006951D5"/>
    <w:rsid w:val="00695F5C"/>
    <w:rsid w:val="00697114"/>
    <w:rsid w:val="006A18F3"/>
    <w:rsid w:val="006A3825"/>
    <w:rsid w:val="006A39AE"/>
    <w:rsid w:val="006A3A12"/>
    <w:rsid w:val="006A6E2A"/>
    <w:rsid w:val="006B1042"/>
    <w:rsid w:val="006B41F9"/>
    <w:rsid w:val="006B56FD"/>
    <w:rsid w:val="006C0689"/>
    <w:rsid w:val="006C5C74"/>
    <w:rsid w:val="006C72CF"/>
    <w:rsid w:val="006D1BFF"/>
    <w:rsid w:val="006D2231"/>
    <w:rsid w:val="006D7B24"/>
    <w:rsid w:val="006E6888"/>
    <w:rsid w:val="006E727F"/>
    <w:rsid w:val="006F6D92"/>
    <w:rsid w:val="006F7837"/>
    <w:rsid w:val="006F7A04"/>
    <w:rsid w:val="00711BE9"/>
    <w:rsid w:val="007133EC"/>
    <w:rsid w:val="00713683"/>
    <w:rsid w:val="00716390"/>
    <w:rsid w:val="007166B3"/>
    <w:rsid w:val="007172AD"/>
    <w:rsid w:val="00723081"/>
    <w:rsid w:val="007245C1"/>
    <w:rsid w:val="007253FF"/>
    <w:rsid w:val="00725420"/>
    <w:rsid w:val="00726C30"/>
    <w:rsid w:val="007312ED"/>
    <w:rsid w:val="0073475D"/>
    <w:rsid w:val="00734BB5"/>
    <w:rsid w:val="007428B9"/>
    <w:rsid w:val="00743892"/>
    <w:rsid w:val="0074628B"/>
    <w:rsid w:val="0074694F"/>
    <w:rsid w:val="00746AC7"/>
    <w:rsid w:val="00761EE7"/>
    <w:rsid w:val="00764DBD"/>
    <w:rsid w:val="00766A24"/>
    <w:rsid w:val="007700FD"/>
    <w:rsid w:val="00770CF4"/>
    <w:rsid w:val="00772929"/>
    <w:rsid w:val="00772FB5"/>
    <w:rsid w:val="00775DD1"/>
    <w:rsid w:val="0077641A"/>
    <w:rsid w:val="00780C27"/>
    <w:rsid w:val="00781929"/>
    <w:rsid w:val="00781E2D"/>
    <w:rsid w:val="00785C02"/>
    <w:rsid w:val="00787E7D"/>
    <w:rsid w:val="00795194"/>
    <w:rsid w:val="007963F6"/>
    <w:rsid w:val="0079775F"/>
    <w:rsid w:val="007A4056"/>
    <w:rsid w:val="007A51CC"/>
    <w:rsid w:val="007A7C34"/>
    <w:rsid w:val="007B2DBA"/>
    <w:rsid w:val="007B5BC3"/>
    <w:rsid w:val="007B6C04"/>
    <w:rsid w:val="007B7B47"/>
    <w:rsid w:val="007C122C"/>
    <w:rsid w:val="007C548C"/>
    <w:rsid w:val="007C62AF"/>
    <w:rsid w:val="007C7DF8"/>
    <w:rsid w:val="007D4582"/>
    <w:rsid w:val="007D7951"/>
    <w:rsid w:val="007E439A"/>
    <w:rsid w:val="007F0D57"/>
    <w:rsid w:val="007F23A6"/>
    <w:rsid w:val="00801644"/>
    <w:rsid w:val="008017CD"/>
    <w:rsid w:val="00804687"/>
    <w:rsid w:val="0080552F"/>
    <w:rsid w:val="00806296"/>
    <w:rsid w:val="00814226"/>
    <w:rsid w:val="00816887"/>
    <w:rsid w:val="00821B51"/>
    <w:rsid w:val="00834B7F"/>
    <w:rsid w:val="008363B4"/>
    <w:rsid w:val="00844A25"/>
    <w:rsid w:val="00845D12"/>
    <w:rsid w:val="00856F0C"/>
    <w:rsid w:val="008601E6"/>
    <w:rsid w:val="008644C5"/>
    <w:rsid w:val="00872FFE"/>
    <w:rsid w:val="0087350B"/>
    <w:rsid w:val="00874BD6"/>
    <w:rsid w:val="00876737"/>
    <w:rsid w:val="0089245B"/>
    <w:rsid w:val="0089268A"/>
    <w:rsid w:val="00892CF5"/>
    <w:rsid w:val="00893AA9"/>
    <w:rsid w:val="00894DCF"/>
    <w:rsid w:val="008960A1"/>
    <w:rsid w:val="008A6904"/>
    <w:rsid w:val="008B2D7D"/>
    <w:rsid w:val="008B3675"/>
    <w:rsid w:val="008B68B6"/>
    <w:rsid w:val="008B7F2D"/>
    <w:rsid w:val="008B7F81"/>
    <w:rsid w:val="008C426C"/>
    <w:rsid w:val="008C5A6B"/>
    <w:rsid w:val="008C5D70"/>
    <w:rsid w:val="008C6368"/>
    <w:rsid w:val="008C721B"/>
    <w:rsid w:val="008C7CDA"/>
    <w:rsid w:val="008D3266"/>
    <w:rsid w:val="008D621B"/>
    <w:rsid w:val="008D6936"/>
    <w:rsid w:val="008E1535"/>
    <w:rsid w:val="008E17B7"/>
    <w:rsid w:val="008F1C9E"/>
    <w:rsid w:val="00901CFA"/>
    <w:rsid w:val="00901F7D"/>
    <w:rsid w:val="00903F8F"/>
    <w:rsid w:val="00924A74"/>
    <w:rsid w:val="00924DA0"/>
    <w:rsid w:val="00925B2C"/>
    <w:rsid w:val="00932A32"/>
    <w:rsid w:val="00932CBE"/>
    <w:rsid w:val="00942086"/>
    <w:rsid w:val="0094306C"/>
    <w:rsid w:val="009440E2"/>
    <w:rsid w:val="00944C66"/>
    <w:rsid w:val="00950130"/>
    <w:rsid w:val="00951EEE"/>
    <w:rsid w:val="00953A85"/>
    <w:rsid w:val="00953E5A"/>
    <w:rsid w:val="00953FC2"/>
    <w:rsid w:val="00955D36"/>
    <w:rsid w:val="009605C2"/>
    <w:rsid w:val="0096620C"/>
    <w:rsid w:val="009667A0"/>
    <w:rsid w:val="0096716F"/>
    <w:rsid w:val="00970DC5"/>
    <w:rsid w:val="009712CF"/>
    <w:rsid w:val="00973757"/>
    <w:rsid w:val="00973AB4"/>
    <w:rsid w:val="00982D49"/>
    <w:rsid w:val="00997A4C"/>
    <w:rsid w:val="009A104F"/>
    <w:rsid w:val="009A107C"/>
    <w:rsid w:val="009B2CB0"/>
    <w:rsid w:val="009B36BD"/>
    <w:rsid w:val="009B6B3A"/>
    <w:rsid w:val="009C3200"/>
    <w:rsid w:val="009C77AC"/>
    <w:rsid w:val="009D1D01"/>
    <w:rsid w:val="009D36EF"/>
    <w:rsid w:val="009D431A"/>
    <w:rsid w:val="009D52AA"/>
    <w:rsid w:val="009E0108"/>
    <w:rsid w:val="009E1F68"/>
    <w:rsid w:val="009E2490"/>
    <w:rsid w:val="009E39D7"/>
    <w:rsid w:val="009E3A3F"/>
    <w:rsid w:val="009E41C5"/>
    <w:rsid w:val="009E64CE"/>
    <w:rsid w:val="009F2085"/>
    <w:rsid w:val="009F6834"/>
    <w:rsid w:val="009F6B42"/>
    <w:rsid w:val="00A015D9"/>
    <w:rsid w:val="00A01E85"/>
    <w:rsid w:val="00A02CB8"/>
    <w:rsid w:val="00A03CCC"/>
    <w:rsid w:val="00A0665C"/>
    <w:rsid w:val="00A10A4A"/>
    <w:rsid w:val="00A11CA3"/>
    <w:rsid w:val="00A14A20"/>
    <w:rsid w:val="00A14F53"/>
    <w:rsid w:val="00A1529C"/>
    <w:rsid w:val="00A265B9"/>
    <w:rsid w:val="00A3068D"/>
    <w:rsid w:val="00A31B1D"/>
    <w:rsid w:val="00A350D2"/>
    <w:rsid w:val="00A35A0A"/>
    <w:rsid w:val="00A35D1A"/>
    <w:rsid w:val="00A42E15"/>
    <w:rsid w:val="00A43539"/>
    <w:rsid w:val="00A43C89"/>
    <w:rsid w:val="00A47D77"/>
    <w:rsid w:val="00A5267D"/>
    <w:rsid w:val="00A5590E"/>
    <w:rsid w:val="00A55ABB"/>
    <w:rsid w:val="00A57A6D"/>
    <w:rsid w:val="00A650B0"/>
    <w:rsid w:val="00A72EE6"/>
    <w:rsid w:val="00A7433B"/>
    <w:rsid w:val="00A77379"/>
    <w:rsid w:val="00A80A4F"/>
    <w:rsid w:val="00A80FE1"/>
    <w:rsid w:val="00A8417D"/>
    <w:rsid w:val="00A91A05"/>
    <w:rsid w:val="00A95702"/>
    <w:rsid w:val="00AA5599"/>
    <w:rsid w:val="00AA5B8F"/>
    <w:rsid w:val="00AB062E"/>
    <w:rsid w:val="00AB26FF"/>
    <w:rsid w:val="00AB471B"/>
    <w:rsid w:val="00AB737B"/>
    <w:rsid w:val="00AC436E"/>
    <w:rsid w:val="00AC774A"/>
    <w:rsid w:val="00AD7C81"/>
    <w:rsid w:val="00AE0326"/>
    <w:rsid w:val="00AE2261"/>
    <w:rsid w:val="00AE3739"/>
    <w:rsid w:val="00AE4771"/>
    <w:rsid w:val="00AE4A88"/>
    <w:rsid w:val="00B0177C"/>
    <w:rsid w:val="00B05564"/>
    <w:rsid w:val="00B071AC"/>
    <w:rsid w:val="00B07C39"/>
    <w:rsid w:val="00B12A47"/>
    <w:rsid w:val="00B1371A"/>
    <w:rsid w:val="00B14B3B"/>
    <w:rsid w:val="00B16102"/>
    <w:rsid w:val="00B213B2"/>
    <w:rsid w:val="00B24D89"/>
    <w:rsid w:val="00B34A17"/>
    <w:rsid w:val="00B41ADB"/>
    <w:rsid w:val="00B4385E"/>
    <w:rsid w:val="00B50E53"/>
    <w:rsid w:val="00B5184B"/>
    <w:rsid w:val="00B522D8"/>
    <w:rsid w:val="00B5331F"/>
    <w:rsid w:val="00B575F7"/>
    <w:rsid w:val="00B62C3A"/>
    <w:rsid w:val="00B642DE"/>
    <w:rsid w:val="00B6514C"/>
    <w:rsid w:val="00B65843"/>
    <w:rsid w:val="00B7134E"/>
    <w:rsid w:val="00B7702F"/>
    <w:rsid w:val="00B77AB0"/>
    <w:rsid w:val="00B77D14"/>
    <w:rsid w:val="00B84508"/>
    <w:rsid w:val="00B855B4"/>
    <w:rsid w:val="00B86E09"/>
    <w:rsid w:val="00B87BA1"/>
    <w:rsid w:val="00B90C05"/>
    <w:rsid w:val="00B90C27"/>
    <w:rsid w:val="00BA3F54"/>
    <w:rsid w:val="00BA7ACC"/>
    <w:rsid w:val="00BB5F8E"/>
    <w:rsid w:val="00BB65E8"/>
    <w:rsid w:val="00BC752C"/>
    <w:rsid w:val="00BC79F4"/>
    <w:rsid w:val="00BD002E"/>
    <w:rsid w:val="00BD1C10"/>
    <w:rsid w:val="00BD2BDC"/>
    <w:rsid w:val="00BD3043"/>
    <w:rsid w:val="00BE50D5"/>
    <w:rsid w:val="00BF3336"/>
    <w:rsid w:val="00BF52EC"/>
    <w:rsid w:val="00BF7F06"/>
    <w:rsid w:val="00C039E2"/>
    <w:rsid w:val="00C04A57"/>
    <w:rsid w:val="00C05851"/>
    <w:rsid w:val="00C1077E"/>
    <w:rsid w:val="00C1288D"/>
    <w:rsid w:val="00C1341A"/>
    <w:rsid w:val="00C13FFD"/>
    <w:rsid w:val="00C2108C"/>
    <w:rsid w:val="00C2268F"/>
    <w:rsid w:val="00C22A5F"/>
    <w:rsid w:val="00C30175"/>
    <w:rsid w:val="00C3105D"/>
    <w:rsid w:val="00C34402"/>
    <w:rsid w:val="00C346A5"/>
    <w:rsid w:val="00C34E83"/>
    <w:rsid w:val="00C40282"/>
    <w:rsid w:val="00C41B49"/>
    <w:rsid w:val="00C436E7"/>
    <w:rsid w:val="00C44C20"/>
    <w:rsid w:val="00C55924"/>
    <w:rsid w:val="00C565B3"/>
    <w:rsid w:val="00C65E86"/>
    <w:rsid w:val="00C66A9D"/>
    <w:rsid w:val="00C8005C"/>
    <w:rsid w:val="00C822DD"/>
    <w:rsid w:val="00C840DD"/>
    <w:rsid w:val="00C85235"/>
    <w:rsid w:val="00C87ED4"/>
    <w:rsid w:val="00C9152C"/>
    <w:rsid w:val="00C9203B"/>
    <w:rsid w:val="00C931CC"/>
    <w:rsid w:val="00CA0839"/>
    <w:rsid w:val="00CA354C"/>
    <w:rsid w:val="00CA5814"/>
    <w:rsid w:val="00CB6B27"/>
    <w:rsid w:val="00CC1A72"/>
    <w:rsid w:val="00CC4622"/>
    <w:rsid w:val="00CD10C5"/>
    <w:rsid w:val="00CD4BB6"/>
    <w:rsid w:val="00CD54CD"/>
    <w:rsid w:val="00CE1544"/>
    <w:rsid w:val="00CE50D3"/>
    <w:rsid w:val="00CE5359"/>
    <w:rsid w:val="00CE7441"/>
    <w:rsid w:val="00CF2A4B"/>
    <w:rsid w:val="00CF47B5"/>
    <w:rsid w:val="00CF498C"/>
    <w:rsid w:val="00D05F87"/>
    <w:rsid w:val="00D067D0"/>
    <w:rsid w:val="00D06F64"/>
    <w:rsid w:val="00D07105"/>
    <w:rsid w:val="00D11CED"/>
    <w:rsid w:val="00D13064"/>
    <w:rsid w:val="00D141D9"/>
    <w:rsid w:val="00D141F8"/>
    <w:rsid w:val="00D1729C"/>
    <w:rsid w:val="00D21969"/>
    <w:rsid w:val="00D23D35"/>
    <w:rsid w:val="00D27BB7"/>
    <w:rsid w:val="00D30809"/>
    <w:rsid w:val="00D30842"/>
    <w:rsid w:val="00D3370E"/>
    <w:rsid w:val="00D37B79"/>
    <w:rsid w:val="00D41465"/>
    <w:rsid w:val="00D42C9E"/>
    <w:rsid w:val="00D441AB"/>
    <w:rsid w:val="00D47B06"/>
    <w:rsid w:val="00D50D01"/>
    <w:rsid w:val="00D51675"/>
    <w:rsid w:val="00D54FCC"/>
    <w:rsid w:val="00D602E1"/>
    <w:rsid w:val="00D61E7F"/>
    <w:rsid w:val="00D64406"/>
    <w:rsid w:val="00D67E1B"/>
    <w:rsid w:val="00D7102A"/>
    <w:rsid w:val="00D73BFF"/>
    <w:rsid w:val="00D77A99"/>
    <w:rsid w:val="00D859E8"/>
    <w:rsid w:val="00D85AEA"/>
    <w:rsid w:val="00D86408"/>
    <w:rsid w:val="00DA25CB"/>
    <w:rsid w:val="00DA37B1"/>
    <w:rsid w:val="00DB1CE4"/>
    <w:rsid w:val="00DC04EB"/>
    <w:rsid w:val="00DC3A07"/>
    <w:rsid w:val="00DC3DB5"/>
    <w:rsid w:val="00DC3DEE"/>
    <w:rsid w:val="00DC61F0"/>
    <w:rsid w:val="00DC7C97"/>
    <w:rsid w:val="00DD45B0"/>
    <w:rsid w:val="00DE277E"/>
    <w:rsid w:val="00DE3B8A"/>
    <w:rsid w:val="00DE43B5"/>
    <w:rsid w:val="00DF47C1"/>
    <w:rsid w:val="00DF6D55"/>
    <w:rsid w:val="00DF7D90"/>
    <w:rsid w:val="00E0130E"/>
    <w:rsid w:val="00E02690"/>
    <w:rsid w:val="00E05FA2"/>
    <w:rsid w:val="00E14CC7"/>
    <w:rsid w:val="00E15A09"/>
    <w:rsid w:val="00E17728"/>
    <w:rsid w:val="00E20A31"/>
    <w:rsid w:val="00E24ABB"/>
    <w:rsid w:val="00E24E6E"/>
    <w:rsid w:val="00E25FE7"/>
    <w:rsid w:val="00E3221C"/>
    <w:rsid w:val="00E32D3D"/>
    <w:rsid w:val="00E34734"/>
    <w:rsid w:val="00E47678"/>
    <w:rsid w:val="00E525EA"/>
    <w:rsid w:val="00E543A9"/>
    <w:rsid w:val="00E60177"/>
    <w:rsid w:val="00E60F5F"/>
    <w:rsid w:val="00E61537"/>
    <w:rsid w:val="00E625DA"/>
    <w:rsid w:val="00E6410A"/>
    <w:rsid w:val="00E65890"/>
    <w:rsid w:val="00E71267"/>
    <w:rsid w:val="00E72E4D"/>
    <w:rsid w:val="00E7687C"/>
    <w:rsid w:val="00E76F87"/>
    <w:rsid w:val="00E847AD"/>
    <w:rsid w:val="00E93165"/>
    <w:rsid w:val="00E964FA"/>
    <w:rsid w:val="00E96DC6"/>
    <w:rsid w:val="00EA2966"/>
    <w:rsid w:val="00EA3521"/>
    <w:rsid w:val="00EA3E47"/>
    <w:rsid w:val="00EB5271"/>
    <w:rsid w:val="00EC174F"/>
    <w:rsid w:val="00EC1FFC"/>
    <w:rsid w:val="00EC3AC7"/>
    <w:rsid w:val="00EC446C"/>
    <w:rsid w:val="00ED41E0"/>
    <w:rsid w:val="00ED6650"/>
    <w:rsid w:val="00ED7E83"/>
    <w:rsid w:val="00EE1A0E"/>
    <w:rsid w:val="00EE27DB"/>
    <w:rsid w:val="00EE35C2"/>
    <w:rsid w:val="00EE4B1F"/>
    <w:rsid w:val="00EE4DEB"/>
    <w:rsid w:val="00EE6611"/>
    <w:rsid w:val="00EF25E8"/>
    <w:rsid w:val="00EF4E57"/>
    <w:rsid w:val="00EF66CF"/>
    <w:rsid w:val="00F007F2"/>
    <w:rsid w:val="00F00E8E"/>
    <w:rsid w:val="00F00EFA"/>
    <w:rsid w:val="00F103A5"/>
    <w:rsid w:val="00F204F8"/>
    <w:rsid w:val="00F20ED6"/>
    <w:rsid w:val="00F21A3A"/>
    <w:rsid w:val="00F24A97"/>
    <w:rsid w:val="00F24CD8"/>
    <w:rsid w:val="00F341E3"/>
    <w:rsid w:val="00F36B53"/>
    <w:rsid w:val="00F41CD0"/>
    <w:rsid w:val="00F45998"/>
    <w:rsid w:val="00F45EE6"/>
    <w:rsid w:val="00F57426"/>
    <w:rsid w:val="00F60960"/>
    <w:rsid w:val="00F60E16"/>
    <w:rsid w:val="00F629EE"/>
    <w:rsid w:val="00F63440"/>
    <w:rsid w:val="00F711CD"/>
    <w:rsid w:val="00F72F41"/>
    <w:rsid w:val="00F73819"/>
    <w:rsid w:val="00F77D06"/>
    <w:rsid w:val="00F809B6"/>
    <w:rsid w:val="00F80B6F"/>
    <w:rsid w:val="00F82245"/>
    <w:rsid w:val="00F84002"/>
    <w:rsid w:val="00F853EF"/>
    <w:rsid w:val="00F87358"/>
    <w:rsid w:val="00FA0140"/>
    <w:rsid w:val="00FA198B"/>
    <w:rsid w:val="00FA45FF"/>
    <w:rsid w:val="00FB30F8"/>
    <w:rsid w:val="00FB402C"/>
    <w:rsid w:val="00FC3886"/>
    <w:rsid w:val="00FC435B"/>
    <w:rsid w:val="00FC7A5B"/>
    <w:rsid w:val="00FD136B"/>
    <w:rsid w:val="00FD7567"/>
    <w:rsid w:val="00FE1E5C"/>
    <w:rsid w:val="00FE28CC"/>
    <w:rsid w:val="00FE6DE3"/>
    <w:rsid w:val="00FE7D69"/>
    <w:rsid w:val="00FF1334"/>
    <w:rsid w:val="00FF1E0C"/>
    <w:rsid w:val="00FF1EE6"/>
    <w:rsid w:val="00FF7AEB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0D5282"/>
  <w15:docId w15:val="{558413B2-2203-4711-86A1-FC3CC3F4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C34E83"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rsid w:val="00C34E83"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36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C34E8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C34E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C34E83"/>
  </w:style>
  <w:style w:type="paragraph" w:customStyle="1" w:styleId="Ttulo10">
    <w:name w:val="Título1"/>
    <w:basedOn w:val="Normal"/>
    <w:qFormat/>
    <w:rsid w:val="00C34E83"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6B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B4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9B36BD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36BD"/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character" w:customStyle="1" w:styleId="apple-converted-space">
    <w:name w:val="apple-converted-space"/>
    <w:basedOn w:val="Fuentedeprrafopredeter"/>
    <w:rsid w:val="009B36BD"/>
  </w:style>
  <w:style w:type="character" w:styleId="Mencinsinresolver">
    <w:name w:val="Unresolved Mention"/>
    <w:basedOn w:val="Fuentedeprrafopredeter"/>
    <w:uiPriority w:val="99"/>
    <w:semiHidden/>
    <w:unhideWhenUsed/>
    <w:rsid w:val="00845D1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EC1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3C198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Fuentedeprrafopredeter"/>
    <w:rsid w:val="00530BE7"/>
  </w:style>
  <w:style w:type="character" w:customStyle="1" w:styleId="eop">
    <w:name w:val="eop"/>
    <w:basedOn w:val="Fuentedeprrafopredeter"/>
    <w:rsid w:val="00022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923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661667015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790779259">
          <w:marLeft w:val="0"/>
          <w:marRight w:val="0"/>
          <w:marTop w:val="120"/>
          <w:marBottom w:val="210"/>
          <w:divBdr>
            <w:top w:val="single" w:sz="6" w:space="12" w:color="0070A7"/>
            <w:left w:val="single" w:sz="6" w:space="12" w:color="0070A7"/>
            <w:bottom w:val="single" w:sz="6" w:space="12" w:color="0070A7"/>
            <w:right w:val="single" w:sz="6" w:space="12" w:color="0070A7"/>
          </w:divBdr>
        </w:div>
        <w:div w:id="1805077301">
          <w:marLeft w:val="0"/>
          <w:marRight w:val="0"/>
          <w:marTop w:val="120"/>
          <w:marBottom w:val="210"/>
          <w:divBdr>
            <w:top w:val="single" w:sz="6" w:space="12" w:color="3C763D"/>
            <w:left w:val="single" w:sz="6" w:space="12" w:color="3C763D"/>
            <w:bottom w:val="single" w:sz="6" w:space="12" w:color="3C763D"/>
            <w:right w:val="single" w:sz="6" w:space="12" w:color="3C763D"/>
          </w:divBdr>
        </w:div>
        <w:div w:id="2132436355">
          <w:marLeft w:val="0"/>
          <w:marRight w:val="0"/>
          <w:marTop w:val="120"/>
          <w:marBottom w:val="210"/>
          <w:divBdr>
            <w:top w:val="single" w:sz="6" w:space="12" w:color="8A6D3B"/>
            <w:left w:val="single" w:sz="6" w:space="12" w:color="8A6D3B"/>
            <w:bottom w:val="single" w:sz="6" w:space="12" w:color="8A6D3B"/>
            <w:right w:val="single" w:sz="6" w:space="12" w:color="8A6D3B"/>
          </w:divBdr>
        </w:div>
      </w:divsChild>
    </w:div>
    <w:div w:id="64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iejemplos.azurewebsites.ne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8465cf-20b7-4237-b699-e5ff2fff35fd" xsi:nil="true"/>
    <lcf76f155ced4ddcb4097134ff3c332f xmlns="1d2b8d84-f62e-4a29-a3ae-6e0c599c3d6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90a522c1b95b56ec47b0c11ecb110619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2ff084d5fe3148b54ce3d28970552bfa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7b0c437-a256-4d87-be65-5dbfac2fedc7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EF6DA-7F87-4F6C-8545-FA410CB42CFC}">
  <ds:schemaRefs>
    <ds:schemaRef ds:uri="http://schemas.microsoft.com/office/2006/metadata/properties"/>
    <ds:schemaRef ds:uri="http://schemas.microsoft.com/office/infopath/2007/PartnerControls"/>
    <ds:schemaRef ds:uri="b4c3f771-00ed-4d26-93fd-4595b641da00"/>
    <ds:schemaRef ds:uri="768ebb1d-969c-48b9-af09-6a30104beb8c"/>
  </ds:schemaRefs>
</ds:datastoreItem>
</file>

<file path=customXml/itemProps2.xml><?xml version="1.0" encoding="utf-8"?>
<ds:datastoreItem xmlns:ds="http://schemas.openxmlformats.org/officeDocument/2006/customXml" ds:itemID="{19593429-1881-403E-8DCB-BD1E029D8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87DBAE-1402-40BA-B888-344D46675952}"/>
</file>

<file path=customXml/itemProps4.xml><?xml version="1.0" encoding="utf-8"?>
<ds:datastoreItem xmlns:ds="http://schemas.openxmlformats.org/officeDocument/2006/customXml" ds:itemID="{E8020D99-36CF-423A-9735-EDA029758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0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 PRACTICA MVC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PRACTICA MVC</dc:title>
  <dc:subject/>
  <dc:creator>Paco</dc:creator>
  <cp:keywords/>
  <dc:description/>
  <cp:lastModifiedBy>Francisco García Serrano</cp:lastModifiedBy>
  <cp:revision>3</cp:revision>
  <cp:lastPrinted>2009-06-26T08:37:00Z</cp:lastPrinted>
  <dcterms:created xsi:type="dcterms:W3CDTF">2024-12-04T10:49:00Z</dcterms:created>
  <dcterms:modified xsi:type="dcterms:W3CDTF">2024-12-04T11:29:00Z</dcterms:modified>
  <cp:category>ASP NET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